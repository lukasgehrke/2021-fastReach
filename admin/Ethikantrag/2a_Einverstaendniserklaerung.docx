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3769E" w14:textId="77777777" w:rsidR="00F419C6" w:rsidRPr="00E35128" w:rsidRDefault="00F419C6" w:rsidP="00045711">
      <w:pPr>
        <w:tabs>
          <w:tab w:val="right" w:pos="9072"/>
        </w:tabs>
        <w:jc w:val="right"/>
        <w:rPr>
          <w:b/>
          <w:bCs/>
          <w:color w:val="C50E20"/>
          <w:sz w:val="16"/>
          <w:szCs w:val="16"/>
        </w:rPr>
      </w:pPr>
      <w:r w:rsidRPr="00E35128">
        <w:rPr>
          <w:noProof/>
        </w:rPr>
        <w:drawing>
          <wp:anchor distT="0" distB="0" distL="114300" distR="114300" simplePos="0" relativeHeight="251660288" behindDoc="0" locked="0" layoutInCell="1" allowOverlap="1" wp14:anchorId="32AFBD5C" wp14:editId="1B005003">
            <wp:simplePos x="0" y="0"/>
            <wp:positionH relativeFrom="column">
              <wp:posOffset>986155</wp:posOffset>
            </wp:positionH>
            <wp:positionV relativeFrom="paragraph">
              <wp:posOffset>0</wp:posOffset>
            </wp:positionV>
            <wp:extent cx="1990725" cy="50101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90725" cy="501015"/>
                    </a:xfrm>
                    <a:prstGeom prst="rect">
                      <a:avLst/>
                    </a:prstGeom>
                  </pic:spPr>
                </pic:pic>
              </a:graphicData>
            </a:graphic>
          </wp:anchor>
        </w:drawing>
      </w:r>
      <w:r w:rsidRPr="00E35128">
        <w:rPr>
          <w:noProof/>
        </w:rPr>
        <w:drawing>
          <wp:anchor distT="0" distB="0" distL="114300" distR="114300" simplePos="0" relativeHeight="251659264" behindDoc="0" locked="0" layoutInCell="1" allowOverlap="1" wp14:anchorId="760A318B" wp14:editId="001B9304">
            <wp:simplePos x="0" y="0"/>
            <wp:positionH relativeFrom="column">
              <wp:posOffset>-4445</wp:posOffset>
            </wp:positionH>
            <wp:positionV relativeFrom="paragraph">
              <wp:posOffset>5080</wp:posOffset>
            </wp:positionV>
            <wp:extent cx="889019" cy="495779"/>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89019" cy="495779"/>
                    </a:xfrm>
                    <a:prstGeom prst="rect">
                      <a:avLst/>
                    </a:prstGeom>
                  </pic:spPr>
                </pic:pic>
              </a:graphicData>
            </a:graphic>
          </wp:anchor>
        </w:drawing>
      </w:r>
      <w:r w:rsidRPr="00E35128">
        <w:rPr>
          <w:b/>
          <w:bCs/>
          <w:color w:val="C50E20"/>
          <w:sz w:val="16"/>
          <w:szCs w:val="16"/>
        </w:rPr>
        <w:t>Prof. Dr. Klaus Gramann</w:t>
      </w:r>
    </w:p>
    <w:p w14:paraId="02AA6551" w14:textId="18200488" w:rsidR="00F419C6" w:rsidRDefault="00F419C6" w:rsidP="00F419C6">
      <w:pPr>
        <w:tabs>
          <w:tab w:val="right" w:pos="9356"/>
        </w:tabs>
        <w:jc w:val="right"/>
        <w:rPr>
          <w:bCs/>
          <w:color w:val="7F7F7F" w:themeColor="text1" w:themeTint="80"/>
          <w:sz w:val="16"/>
          <w:szCs w:val="16"/>
        </w:rPr>
      </w:pPr>
      <w:r w:rsidRPr="00E35128">
        <w:rPr>
          <w:bCs/>
          <w:color w:val="7F7F7F" w:themeColor="text1" w:themeTint="80"/>
          <w:sz w:val="16"/>
          <w:szCs w:val="16"/>
        </w:rPr>
        <w:t xml:space="preserve">Sekretariat </w:t>
      </w:r>
      <w:r w:rsidR="00FF2344">
        <w:rPr>
          <w:bCs/>
          <w:color w:val="7F7F7F" w:themeColor="text1" w:themeTint="80"/>
          <w:sz w:val="16"/>
          <w:szCs w:val="16"/>
        </w:rPr>
        <w:t>KWT-1</w:t>
      </w:r>
    </w:p>
    <w:p w14:paraId="5E540758" w14:textId="68F955B0" w:rsidR="00FF2344" w:rsidRDefault="00FF2344" w:rsidP="00F419C6">
      <w:pPr>
        <w:tabs>
          <w:tab w:val="right" w:pos="9356"/>
        </w:tabs>
        <w:jc w:val="right"/>
        <w:rPr>
          <w:bCs/>
          <w:color w:val="7F7F7F" w:themeColor="text1" w:themeTint="80"/>
          <w:sz w:val="16"/>
          <w:szCs w:val="16"/>
        </w:rPr>
      </w:pPr>
      <w:r>
        <w:rPr>
          <w:bCs/>
          <w:color w:val="7F7F7F" w:themeColor="text1" w:themeTint="80"/>
          <w:sz w:val="16"/>
          <w:szCs w:val="16"/>
        </w:rPr>
        <w:t>+49 (0)30 314-79 508</w:t>
      </w:r>
    </w:p>
    <w:p w14:paraId="399545BA" w14:textId="3F8A2DF9" w:rsidR="00FF2344" w:rsidRPr="00E35128" w:rsidRDefault="00FF2344" w:rsidP="00F419C6">
      <w:pPr>
        <w:tabs>
          <w:tab w:val="right" w:pos="9356"/>
        </w:tabs>
        <w:jc w:val="right"/>
        <w:rPr>
          <w:bCs/>
          <w:color w:val="7F7F7F" w:themeColor="text1" w:themeTint="80"/>
          <w:sz w:val="16"/>
          <w:szCs w:val="16"/>
        </w:rPr>
      </w:pPr>
      <w:r>
        <w:rPr>
          <w:bCs/>
          <w:color w:val="7F7F7F" w:themeColor="text1" w:themeTint="80"/>
          <w:sz w:val="16"/>
          <w:szCs w:val="16"/>
        </w:rPr>
        <w:t>Carolin.engbertz@tu-berlin.de</w:t>
      </w:r>
    </w:p>
    <w:p w14:paraId="5DFD86B3" w14:textId="38592252" w:rsidR="00F419C6" w:rsidRPr="00D703C9" w:rsidRDefault="00FF2344" w:rsidP="00F419C6">
      <w:pPr>
        <w:tabs>
          <w:tab w:val="right" w:pos="9356"/>
        </w:tabs>
        <w:jc w:val="right"/>
        <w:rPr>
          <w:bCs/>
          <w:color w:val="7F7F7F" w:themeColor="text1" w:themeTint="80"/>
          <w:sz w:val="16"/>
          <w:szCs w:val="16"/>
        </w:rPr>
      </w:pPr>
      <w:r>
        <w:rPr>
          <w:bCs/>
          <w:color w:val="7F7F7F" w:themeColor="text1" w:themeTint="80"/>
          <w:sz w:val="16"/>
          <w:szCs w:val="16"/>
        </w:rPr>
        <w:t>Fasanenstr. 1</w:t>
      </w:r>
      <w:r w:rsidR="00F419C6" w:rsidRPr="00D703C9">
        <w:rPr>
          <w:bCs/>
          <w:color w:val="7F7F7F" w:themeColor="text1" w:themeTint="80"/>
          <w:sz w:val="16"/>
          <w:szCs w:val="16"/>
        </w:rPr>
        <w:t xml:space="preserve"> </w:t>
      </w:r>
    </w:p>
    <w:p w14:paraId="532C44FF" w14:textId="6EDF6778" w:rsidR="00F419C6" w:rsidRPr="00FF2344" w:rsidRDefault="00F419C6" w:rsidP="00FF2344">
      <w:pPr>
        <w:tabs>
          <w:tab w:val="right" w:pos="9356"/>
        </w:tabs>
        <w:jc w:val="right"/>
        <w:rPr>
          <w:bCs/>
          <w:color w:val="7F7F7F" w:themeColor="text1" w:themeTint="80"/>
          <w:sz w:val="16"/>
          <w:szCs w:val="16"/>
        </w:rPr>
      </w:pPr>
      <w:r w:rsidRPr="00D703C9">
        <w:rPr>
          <w:bCs/>
          <w:color w:val="7F7F7F" w:themeColor="text1" w:themeTint="80"/>
          <w:sz w:val="16"/>
          <w:szCs w:val="16"/>
        </w:rPr>
        <w:t>10</w:t>
      </w:r>
      <w:r w:rsidR="00FF2344">
        <w:rPr>
          <w:bCs/>
          <w:color w:val="7F7F7F" w:themeColor="text1" w:themeTint="80"/>
          <w:sz w:val="16"/>
          <w:szCs w:val="16"/>
        </w:rPr>
        <w:t xml:space="preserve">623 </w:t>
      </w:r>
      <w:r w:rsidRPr="00D703C9">
        <w:rPr>
          <w:bCs/>
          <w:color w:val="7F7F7F" w:themeColor="text1" w:themeTint="80"/>
          <w:sz w:val="16"/>
          <w:szCs w:val="16"/>
        </w:rPr>
        <w:t>Berlin</w:t>
      </w:r>
    </w:p>
    <w:p w14:paraId="645FD02A" w14:textId="77777777" w:rsidR="00A17D34" w:rsidRPr="00D703C9" w:rsidRDefault="00A17D34" w:rsidP="00641717">
      <w:pPr>
        <w:tabs>
          <w:tab w:val="right" w:pos="9356"/>
        </w:tabs>
        <w:rPr>
          <w:b/>
          <w:bCs/>
        </w:rPr>
      </w:pPr>
    </w:p>
    <w:p w14:paraId="4AC1B9D1" w14:textId="77777777" w:rsidR="00641717" w:rsidRPr="006D6478" w:rsidRDefault="00641717" w:rsidP="00641717">
      <w:pPr>
        <w:tabs>
          <w:tab w:val="right" w:pos="9356"/>
        </w:tabs>
      </w:pPr>
      <w:r w:rsidRPr="006D6478">
        <w:rPr>
          <w:b/>
          <w:bCs/>
          <w:sz w:val="28"/>
          <w:szCs w:val="28"/>
        </w:rPr>
        <w:t>Einverständniserklärung</w:t>
      </w:r>
    </w:p>
    <w:p w14:paraId="489A419D" w14:textId="77777777" w:rsidR="0049126B" w:rsidRPr="007171F0" w:rsidRDefault="00A86779" w:rsidP="00345B0E">
      <w:pPr>
        <w:jc w:val="both"/>
        <w:rPr>
          <w:bCs/>
          <w:vanish/>
          <w:color w:val="FF0000"/>
        </w:rPr>
      </w:pPr>
      <w:r w:rsidRPr="003F6001">
        <w:rPr>
          <w:bCs/>
          <w:vanish/>
          <w:color w:val="FF0000"/>
        </w:rPr>
        <w:t>C</w:t>
      </w:r>
      <w:r w:rsidR="00345B0E" w:rsidRPr="003F6001">
        <w:rPr>
          <w:bCs/>
          <w:vanish/>
          <w:color w:val="FF0000"/>
        </w:rPr>
        <w:t>hange the date referring to the information sheet in the first point to match your information sheet’s date</w:t>
      </w:r>
      <w:r w:rsidRPr="003F6001">
        <w:rPr>
          <w:bCs/>
          <w:vanish/>
          <w:color w:val="FF0000"/>
        </w:rPr>
        <w:t>, and change STUDYNAME to your study’s name.</w:t>
      </w:r>
      <w:r w:rsidR="00AF64A9" w:rsidRPr="003F6001">
        <w:rPr>
          <w:bCs/>
          <w:vanish/>
          <w:color w:val="FF0000"/>
        </w:rPr>
        <w:t xml:space="preserve"> </w:t>
      </w:r>
      <w:r w:rsidR="0049126B" w:rsidRPr="007171F0">
        <w:rPr>
          <w:bCs/>
          <w:vanish/>
          <w:color w:val="FF0000"/>
        </w:rPr>
        <w:t xml:space="preserve">Do this on </w:t>
      </w:r>
      <w:r w:rsidR="0049126B" w:rsidRPr="007171F0">
        <w:rPr>
          <w:b/>
          <w:bCs/>
          <w:vanish/>
          <w:color w:val="FF0000"/>
        </w:rPr>
        <w:t>both pages</w:t>
      </w:r>
      <w:r w:rsidR="005E2021" w:rsidRPr="005E2021">
        <w:rPr>
          <w:bCs/>
          <w:vanish/>
          <w:color w:val="FF0000"/>
        </w:rPr>
        <w:t>.</w:t>
      </w:r>
      <w:r w:rsidR="00D703C9" w:rsidRPr="007171F0">
        <w:rPr>
          <w:bCs/>
          <w:vanish/>
          <w:color w:val="FF0000"/>
        </w:rPr>
        <w:t xml:space="preserve"> </w:t>
      </w:r>
    </w:p>
    <w:p w14:paraId="60D409DC" w14:textId="77777777" w:rsidR="00922685" w:rsidRPr="007171F0" w:rsidRDefault="00922685" w:rsidP="00641717">
      <w:pPr>
        <w:jc w:val="both"/>
        <w:rPr>
          <w:b/>
          <w:bCs/>
        </w:rPr>
      </w:pPr>
    </w:p>
    <w:p w14:paraId="14D77042" w14:textId="6A54203D" w:rsidR="00397E90" w:rsidRPr="00E35128" w:rsidRDefault="00641717" w:rsidP="003D12CA">
      <w:pPr>
        <w:jc w:val="both"/>
      </w:pPr>
      <w:r w:rsidRPr="00E35128">
        <w:rPr>
          <w:b/>
          <w:bCs/>
        </w:rPr>
        <w:t xml:space="preserve">Bitte </w:t>
      </w:r>
      <w:r w:rsidR="007C4AAA" w:rsidRPr="00E35128">
        <w:rPr>
          <w:b/>
          <w:bCs/>
        </w:rPr>
        <w:t>k</w:t>
      </w:r>
      <w:r w:rsidRPr="00E35128">
        <w:rPr>
          <w:b/>
          <w:bCs/>
        </w:rPr>
        <w:t>reuzen Sie das Zutreffende an.</w:t>
      </w:r>
      <w:r w:rsidR="00397E90" w:rsidRPr="00E35128">
        <w:t xml:space="preserve"> </w:t>
      </w:r>
    </w:p>
    <w:p w14:paraId="27FA516B" w14:textId="77777777" w:rsidR="00641717" w:rsidRPr="00E35128" w:rsidRDefault="00641717" w:rsidP="003D12CA">
      <w:pPr>
        <w:jc w:val="both"/>
      </w:pPr>
    </w:p>
    <w:p w14:paraId="49124D9D" w14:textId="77777777" w:rsidR="00397E90" w:rsidRPr="00E35128" w:rsidRDefault="00397E90" w:rsidP="00397E90">
      <w:pPr>
        <w:jc w:val="both"/>
        <w:sectPr w:rsidR="00397E90" w:rsidRPr="00E35128" w:rsidSect="001465D6">
          <w:headerReference w:type="even" r:id="rId8"/>
          <w:headerReference w:type="default" r:id="rId9"/>
          <w:footerReference w:type="even" r:id="rId10"/>
          <w:footerReference w:type="default" r:id="rId11"/>
          <w:type w:val="continuous"/>
          <w:pgSz w:w="11906" w:h="16838" w:code="9"/>
          <w:pgMar w:top="1417" w:right="1417" w:bottom="1134" w:left="1417" w:header="708" w:footer="708" w:gutter="0"/>
          <w:cols w:space="697"/>
          <w:docGrid w:linePitch="360"/>
        </w:sectPr>
      </w:pPr>
    </w:p>
    <w:p w14:paraId="5E384E69" w14:textId="77777777" w:rsidR="003D12CA" w:rsidRPr="00E35128" w:rsidRDefault="0096697F" w:rsidP="003D12CA">
      <w:pPr>
        <w:jc w:val="both"/>
        <w:rPr>
          <w:b/>
        </w:rPr>
      </w:pPr>
      <w:r w:rsidRPr="00E35128">
        <w:rPr>
          <w:b/>
        </w:rPr>
        <w:t>Verständnis</w:t>
      </w:r>
    </w:p>
    <w:p w14:paraId="3124EBD6" w14:textId="77777777" w:rsidR="003D12CA" w:rsidRPr="00E35128" w:rsidRDefault="003D12CA" w:rsidP="003D12CA">
      <w:pPr>
        <w:jc w:val="both"/>
      </w:pPr>
    </w:p>
    <w:p w14:paraId="7078347A" w14:textId="1B34BBC0" w:rsidR="003D12CA" w:rsidRPr="00E35128" w:rsidRDefault="003D12CA" w:rsidP="003D12CA">
      <w:pPr>
        <w:jc w:val="both"/>
      </w:pPr>
      <w:r w:rsidRPr="00E35128">
        <w:t xml:space="preserve">Ich habe das Informationsblatt vom </w:t>
      </w:r>
      <w:r w:rsidR="00651BB1">
        <w:rPr>
          <w:bCs/>
          <w:color w:val="auto"/>
        </w:rPr>
        <w:t>30.01.2023</w:t>
      </w:r>
      <w:r w:rsidR="006E6345">
        <w:t xml:space="preserve"> zur Studie „</w:t>
      </w:r>
      <w:proofErr w:type="gramStart"/>
      <w:r w:rsidR="00651BB1">
        <w:rPr>
          <w:bCs/>
          <w:color w:val="auto"/>
        </w:rPr>
        <w:t>EMS Interaktion</w:t>
      </w:r>
      <w:proofErr w:type="gramEnd"/>
      <w:r w:rsidR="006E6345">
        <w:t>“</w:t>
      </w:r>
      <w:r w:rsidRPr="00E35128">
        <w:t xml:space="preserve"> gelesen und verstanden.</w:t>
      </w:r>
    </w:p>
    <w:p w14:paraId="4E820DF4" w14:textId="77777777" w:rsidR="003D12CA" w:rsidRPr="00E35128" w:rsidRDefault="003D12CA" w:rsidP="003D12CA">
      <w:pPr>
        <w:jc w:val="both"/>
      </w:pPr>
    </w:p>
    <w:p w14:paraId="6E5E1730" w14:textId="77777777" w:rsidR="003D12CA" w:rsidRPr="00E35128" w:rsidRDefault="003D12CA" w:rsidP="003D12CA">
      <w:pPr>
        <w:jc w:val="both"/>
      </w:pPr>
      <w:r w:rsidRPr="00E35128">
        <w:t>Ich hatte die Möglichkeit</w:t>
      </w:r>
      <w:r w:rsidR="007C4AAA" w:rsidRPr="00E35128">
        <w:t>,</w:t>
      </w:r>
      <w:r w:rsidRPr="00E35128">
        <w:t xml:space="preserve"> </w:t>
      </w:r>
      <w:r w:rsidR="00641717" w:rsidRPr="00E35128">
        <w:t>Fragen</w:t>
      </w:r>
      <w:r w:rsidRPr="00E35128">
        <w:t xml:space="preserve"> zu </w:t>
      </w:r>
      <w:r w:rsidR="00E56EEC" w:rsidRPr="00E35128">
        <w:t>der Studie</w:t>
      </w:r>
      <w:r w:rsidRPr="00E35128">
        <w:t xml:space="preserve"> zu stellen</w:t>
      </w:r>
      <w:r w:rsidR="007C4AAA" w:rsidRPr="00E35128">
        <w:t>, und sie wurden zu meiner Zufriedenheit beantwortet</w:t>
      </w:r>
      <w:r w:rsidRPr="00E35128">
        <w:t>.</w:t>
      </w:r>
    </w:p>
    <w:p w14:paraId="2AAC8C91" w14:textId="77777777" w:rsidR="003D12CA" w:rsidRPr="00E35128" w:rsidRDefault="003D12CA" w:rsidP="003D12CA">
      <w:pPr>
        <w:jc w:val="both"/>
      </w:pPr>
      <w:r w:rsidRPr="00E35128">
        <w:t xml:space="preserve"> </w:t>
      </w:r>
    </w:p>
    <w:p w14:paraId="38996188" w14:textId="77777777" w:rsidR="003D12CA" w:rsidRDefault="003D12CA" w:rsidP="003D12CA">
      <w:pPr>
        <w:jc w:val="both"/>
      </w:pPr>
      <w:r w:rsidRPr="00E35128">
        <w:t>Ich habe verstanden, dass meine Teilnahme freiwillig ist und ich jederzeit die Möglichkeit habe</w:t>
      </w:r>
      <w:r w:rsidR="007C4AAA" w:rsidRPr="00E35128">
        <w:t>,</w:t>
      </w:r>
      <w:r w:rsidRPr="00E35128">
        <w:t xml:space="preserve"> </w:t>
      </w:r>
      <w:r w:rsidR="0058398E" w:rsidRPr="00E35128">
        <w:t xml:space="preserve">das Experiment </w:t>
      </w:r>
      <w:r w:rsidRPr="00E35128">
        <w:t>abzubrechen ohne Gründe nenn</w:t>
      </w:r>
      <w:r w:rsidR="002D2A39" w:rsidRPr="00E35128">
        <w:t>en zu müssen.</w:t>
      </w:r>
      <w:r w:rsidR="00DC6BF3" w:rsidRPr="00E35128">
        <w:t xml:space="preserve"> Die vereinbarte Aufwandsentschädigung erfolgt dann anteilig, entsprechend der bereits investierten Zeit.</w:t>
      </w:r>
    </w:p>
    <w:p w14:paraId="57FA63D0" w14:textId="77777777" w:rsidR="00FF2344" w:rsidRDefault="00FF2344" w:rsidP="003D12CA">
      <w:pPr>
        <w:jc w:val="both"/>
      </w:pPr>
    </w:p>
    <w:p w14:paraId="4FABFFE6" w14:textId="77777777" w:rsidR="00FF2344" w:rsidRPr="00E35128" w:rsidRDefault="00FF2344" w:rsidP="003D12CA">
      <w:pPr>
        <w:jc w:val="both"/>
      </w:pPr>
    </w:p>
    <w:p w14:paraId="6F3F637D" w14:textId="77777777" w:rsidR="003D12CA" w:rsidRPr="00E35128" w:rsidRDefault="003D12CA" w:rsidP="003D12CA">
      <w:pPr>
        <w:jc w:val="both"/>
      </w:pPr>
    </w:p>
    <w:p w14:paraId="6DD89E61" w14:textId="77777777" w:rsidR="00641717" w:rsidRPr="00E35128" w:rsidRDefault="00641717" w:rsidP="003D12CA">
      <w:pPr>
        <w:jc w:val="both"/>
      </w:pPr>
    </w:p>
    <w:p w14:paraId="16B8E49D" w14:textId="5E346BDE" w:rsidR="003D12CA" w:rsidRDefault="0096697F" w:rsidP="003D12CA">
      <w:pPr>
        <w:jc w:val="both"/>
        <w:rPr>
          <w:b/>
          <w:iCs/>
        </w:rPr>
      </w:pPr>
      <w:r w:rsidRPr="00E35128">
        <w:rPr>
          <w:b/>
          <w:iCs/>
        </w:rPr>
        <w:t>Teilnahme</w:t>
      </w:r>
    </w:p>
    <w:p w14:paraId="537E2A71" w14:textId="77777777" w:rsidR="00FD2973" w:rsidRPr="00FD2973" w:rsidRDefault="00FD2973" w:rsidP="003D12CA">
      <w:pPr>
        <w:jc w:val="both"/>
        <w:rPr>
          <w:b/>
          <w:iCs/>
        </w:rPr>
      </w:pPr>
    </w:p>
    <w:p w14:paraId="4E2713AE" w14:textId="77777777" w:rsidR="003D12CA" w:rsidRPr="00E35128" w:rsidRDefault="0096697F" w:rsidP="00F320A6">
      <w:pPr>
        <w:jc w:val="both"/>
      </w:pPr>
      <w:r w:rsidRPr="00E35128">
        <w:t xml:space="preserve">Ich bin damit einverstanden, an der Studie teilzunehmen, und stimme zu, dass die im Informationsblatt genannten Daten aufgezeichnet werden. </w:t>
      </w:r>
      <w:r w:rsidR="003D12CA" w:rsidRPr="00E35128">
        <w:t xml:space="preserve">Ich bin damit einverstanden, dass </w:t>
      </w:r>
      <w:r w:rsidR="00C739D9" w:rsidRPr="00E35128">
        <w:t xml:space="preserve">die erhobenen </w:t>
      </w:r>
      <w:r w:rsidR="003D12CA" w:rsidRPr="00E35128">
        <w:t>Daten in anonymisierter Form gespeichert und für wissenscha</w:t>
      </w:r>
      <w:r w:rsidR="00F320A6" w:rsidRPr="00E35128">
        <w:t>ftliche Zwecke verwendet werden sowie auch an andere Wissenschaftler weitergegeben und veröffentlicht werden können.</w:t>
      </w:r>
    </w:p>
    <w:p w14:paraId="4C2AE056" w14:textId="77777777" w:rsidR="003D12CA" w:rsidRPr="00E35128" w:rsidRDefault="003D12CA" w:rsidP="003D12CA">
      <w:pPr>
        <w:jc w:val="right"/>
        <w:rPr>
          <w:i/>
        </w:rPr>
      </w:pPr>
      <w:r w:rsidRPr="00E35128">
        <w:br w:type="column"/>
      </w:r>
      <w:r w:rsidRPr="00E35128">
        <w:rPr>
          <w:i/>
        </w:rPr>
        <w:t>Ja</w:t>
      </w:r>
    </w:p>
    <w:p w14:paraId="23ED3330" w14:textId="77777777" w:rsidR="004304D3" w:rsidRPr="00E35128" w:rsidRDefault="004304D3" w:rsidP="003D12CA">
      <w:pPr>
        <w:jc w:val="right"/>
      </w:pPr>
    </w:p>
    <w:p w14:paraId="5DD17A26" w14:textId="77777777" w:rsidR="003D12CA" w:rsidRPr="00E35128" w:rsidRDefault="00E35128" w:rsidP="003D12CA">
      <w:pPr>
        <w:jc w:val="right"/>
      </w:pPr>
      <w:r w:rsidRPr="00E35128">
        <w:rPr>
          <w:noProof/>
        </w:rPr>
        <mc:AlternateContent>
          <mc:Choice Requires="wps">
            <w:drawing>
              <wp:inline distT="0" distB="0" distL="0" distR="0" wp14:anchorId="3CE3BB1F" wp14:editId="078E76B9">
                <wp:extent cx="103926" cy="103928"/>
                <wp:effectExtent l="0" t="0" r="10795" b="10795"/>
                <wp:docPr id="33" name="Rectangle 33"/>
                <wp:cNvGraphicFramePr/>
                <a:graphic xmlns:a="http://schemas.openxmlformats.org/drawingml/2006/main">
                  <a:graphicData uri="http://schemas.microsoft.com/office/word/2010/wordprocessingShape">
                    <wps:wsp>
                      <wps:cNvSpPr/>
                      <wps:spPr>
                        <a:xfrm flipH="1">
                          <a:off x="0" y="0"/>
                          <a:ext cx="103926" cy="10392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3AC82FC" id="Rectangle 33" o:spid="_x0000_s1026" style="width:8.2pt;height:8.2pt;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" filled="f" strokecolor="black [3213]">
                <w10:anchorlock/>
              </v:rect>
            </w:pict>
          </mc:Fallback>
        </mc:AlternateContent>
      </w:r>
    </w:p>
    <w:p w14:paraId="4847E91C" w14:textId="77777777" w:rsidR="004304D3" w:rsidRPr="00E35128" w:rsidRDefault="004304D3" w:rsidP="003D12CA">
      <w:pPr>
        <w:jc w:val="right"/>
      </w:pPr>
    </w:p>
    <w:p w14:paraId="09C6A0D4" w14:textId="77777777" w:rsidR="004304D3" w:rsidRPr="00E35128" w:rsidRDefault="004304D3" w:rsidP="003D12CA">
      <w:pPr>
        <w:jc w:val="right"/>
      </w:pPr>
    </w:p>
    <w:p w14:paraId="2414ADB3" w14:textId="77777777" w:rsidR="004304D3" w:rsidRPr="00E35128" w:rsidRDefault="00E35128" w:rsidP="003D12CA">
      <w:pPr>
        <w:jc w:val="right"/>
      </w:pPr>
      <w:r w:rsidRPr="00E35128">
        <w:rPr>
          <w:noProof/>
        </w:rPr>
        <mc:AlternateContent>
          <mc:Choice Requires="wps">
            <w:drawing>
              <wp:inline distT="0" distB="0" distL="0" distR="0" wp14:anchorId="7F6D4CA1" wp14:editId="1F21A9E3">
                <wp:extent cx="103926" cy="103928"/>
                <wp:effectExtent l="0" t="0" r="10795" b="10795"/>
                <wp:docPr id="1" name="Rectangle 1"/>
                <wp:cNvGraphicFramePr/>
                <a:graphic xmlns:a="http://schemas.openxmlformats.org/drawingml/2006/main">
                  <a:graphicData uri="http://schemas.microsoft.com/office/word/2010/wordprocessingShape">
                    <wps:wsp>
                      <wps:cNvSpPr/>
                      <wps:spPr>
                        <a:xfrm flipH="1">
                          <a:off x="0" y="0"/>
                          <a:ext cx="103926" cy="10392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2DE266D" id="Rectangle 1" o:spid="_x0000_s1026" style="width:8.2pt;height:8.2pt;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" filled="f" strokecolor="black [3213]">
                <w10:anchorlock/>
              </v:rect>
            </w:pict>
          </mc:Fallback>
        </mc:AlternateContent>
      </w:r>
    </w:p>
    <w:p w14:paraId="485866D9" w14:textId="77777777" w:rsidR="004304D3" w:rsidRPr="00E35128" w:rsidRDefault="004304D3" w:rsidP="003D12CA">
      <w:pPr>
        <w:jc w:val="right"/>
      </w:pPr>
    </w:p>
    <w:p w14:paraId="026E5CDE" w14:textId="77777777" w:rsidR="00C16697" w:rsidRPr="00E35128" w:rsidRDefault="00C16697" w:rsidP="003D12CA">
      <w:pPr>
        <w:jc w:val="right"/>
      </w:pPr>
    </w:p>
    <w:p w14:paraId="5EED4F71" w14:textId="77777777" w:rsidR="004304D3" w:rsidRPr="00E35128" w:rsidRDefault="00E35128" w:rsidP="003D12CA">
      <w:pPr>
        <w:jc w:val="right"/>
      </w:pPr>
      <w:r w:rsidRPr="00E35128">
        <w:rPr>
          <w:noProof/>
        </w:rPr>
        <mc:AlternateContent>
          <mc:Choice Requires="wps">
            <w:drawing>
              <wp:inline distT="0" distB="0" distL="0" distR="0" wp14:anchorId="697F246E" wp14:editId="4DA58E4A">
                <wp:extent cx="103926" cy="103928"/>
                <wp:effectExtent l="0" t="0" r="10795" b="10795"/>
                <wp:docPr id="2" name="Rectangle 2"/>
                <wp:cNvGraphicFramePr/>
                <a:graphic xmlns:a="http://schemas.openxmlformats.org/drawingml/2006/main">
                  <a:graphicData uri="http://schemas.microsoft.com/office/word/2010/wordprocessingShape">
                    <wps:wsp>
                      <wps:cNvSpPr/>
                      <wps:spPr>
                        <a:xfrm flipH="1">
                          <a:off x="0" y="0"/>
                          <a:ext cx="103926" cy="10392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AE9C999" id="Rectangle 2" o:spid="_x0000_s1026" style="width:8.2pt;height:8.2pt;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" filled="f" strokecolor="black [3213]">
                <w10:anchorlock/>
              </v:rect>
            </w:pict>
          </mc:Fallback>
        </mc:AlternateContent>
      </w:r>
    </w:p>
    <w:p w14:paraId="510D94FE" w14:textId="77777777" w:rsidR="004304D3" w:rsidRPr="00E35128" w:rsidRDefault="004304D3" w:rsidP="003D12CA">
      <w:pPr>
        <w:jc w:val="right"/>
      </w:pPr>
    </w:p>
    <w:p w14:paraId="1119B72F" w14:textId="77777777" w:rsidR="00DC6BF3" w:rsidRPr="00E35128" w:rsidRDefault="00DC6BF3" w:rsidP="003D12CA">
      <w:pPr>
        <w:jc w:val="right"/>
      </w:pPr>
    </w:p>
    <w:p w14:paraId="22953090" w14:textId="77777777" w:rsidR="00DC6BF3" w:rsidRPr="00E35128" w:rsidRDefault="00DC6BF3" w:rsidP="003D12CA">
      <w:pPr>
        <w:jc w:val="right"/>
      </w:pPr>
    </w:p>
    <w:p w14:paraId="5074B76A" w14:textId="77777777" w:rsidR="004304D3" w:rsidRPr="00E35128" w:rsidRDefault="004304D3" w:rsidP="003D12CA">
      <w:pPr>
        <w:jc w:val="right"/>
      </w:pPr>
    </w:p>
    <w:p w14:paraId="28AD32B4" w14:textId="77777777" w:rsidR="004304D3" w:rsidRPr="00E35128" w:rsidRDefault="004304D3" w:rsidP="003D12CA">
      <w:pPr>
        <w:jc w:val="right"/>
      </w:pPr>
    </w:p>
    <w:p w14:paraId="177EEB06" w14:textId="77777777" w:rsidR="004304D3" w:rsidRPr="00E35128" w:rsidRDefault="004304D3" w:rsidP="003D12CA">
      <w:pPr>
        <w:jc w:val="right"/>
      </w:pPr>
    </w:p>
    <w:p w14:paraId="6B99094A" w14:textId="77777777" w:rsidR="00FD2973" w:rsidRDefault="00FD2973" w:rsidP="004304D3">
      <w:pPr>
        <w:jc w:val="right"/>
        <w:rPr>
          <w:i/>
        </w:rPr>
      </w:pPr>
    </w:p>
    <w:p w14:paraId="7B0B1187" w14:textId="2A2F172E" w:rsidR="004304D3" w:rsidRPr="00E35128" w:rsidRDefault="004304D3" w:rsidP="004304D3">
      <w:pPr>
        <w:jc w:val="right"/>
        <w:rPr>
          <w:i/>
        </w:rPr>
      </w:pPr>
      <w:r w:rsidRPr="00E35128">
        <w:rPr>
          <w:i/>
        </w:rPr>
        <w:t>Ja</w:t>
      </w:r>
    </w:p>
    <w:p w14:paraId="72AC6BC4" w14:textId="77777777" w:rsidR="004304D3" w:rsidRPr="00E35128" w:rsidRDefault="004304D3" w:rsidP="003D12CA">
      <w:pPr>
        <w:jc w:val="right"/>
      </w:pPr>
    </w:p>
    <w:p w14:paraId="5BAF24A1" w14:textId="77777777" w:rsidR="004304D3" w:rsidRPr="00E35128" w:rsidRDefault="00E35128" w:rsidP="003D12CA">
      <w:pPr>
        <w:jc w:val="right"/>
      </w:pPr>
      <w:r w:rsidRPr="00E35128">
        <w:rPr>
          <w:noProof/>
        </w:rPr>
        <mc:AlternateContent>
          <mc:Choice Requires="wps">
            <w:drawing>
              <wp:inline distT="0" distB="0" distL="0" distR="0" wp14:anchorId="63509029" wp14:editId="24B76896">
                <wp:extent cx="103926" cy="103928"/>
                <wp:effectExtent l="0" t="0" r="10795" b="10795"/>
                <wp:docPr id="8" name="Rectangle 8"/>
                <wp:cNvGraphicFramePr/>
                <a:graphic xmlns:a="http://schemas.openxmlformats.org/drawingml/2006/main">
                  <a:graphicData uri="http://schemas.microsoft.com/office/word/2010/wordprocessingShape">
                    <wps:wsp>
                      <wps:cNvSpPr/>
                      <wps:spPr>
                        <a:xfrm flipH="1">
                          <a:off x="0" y="0"/>
                          <a:ext cx="103926" cy="10392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2FE7961" id="Rectangle 8" o:spid="_x0000_s1026" style="width:8.2pt;height:8.2pt;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" filled="f" strokecolor="black [3213]">
                <w10:anchorlock/>
              </v:rect>
            </w:pict>
          </mc:Fallback>
        </mc:AlternateContent>
      </w:r>
    </w:p>
    <w:p w14:paraId="691D1A04" w14:textId="77777777" w:rsidR="004304D3" w:rsidRPr="00E35128" w:rsidRDefault="004304D3" w:rsidP="003D12CA">
      <w:pPr>
        <w:jc w:val="right"/>
      </w:pPr>
    </w:p>
    <w:p w14:paraId="1C7BEA04" w14:textId="77777777" w:rsidR="005C4C01" w:rsidRPr="00E35128" w:rsidRDefault="003D12CA" w:rsidP="004304D3">
      <w:pPr>
        <w:jc w:val="center"/>
        <w:rPr>
          <w:i/>
        </w:rPr>
      </w:pPr>
      <w:r w:rsidRPr="00E35128">
        <w:br w:type="column"/>
      </w:r>
      <w:r w:rsidRPr="00E35128">
        <w:rPr>
          <w:i/>
        </w:rPr>
        <w:t>Nein</w:t>
      </w:r>
    </w:p>
    <w:p w14:paraId="58CD57C5" w14:textId="77777777" w:rsidR="004304D3" w:rsidRPr="00E35128" w:rsidRDefault="004304D3" w:rsidP="004304D3">
      <w:pPr>
        <w:jc w:val="center"/>
      </w:pPr>
    </w:p>
    <w:p w14:paraId="58AD02DF" w14:textId="77777777" w:rsidR="004304D3" w:rsidRPr="00E35128" w:rsidRDefault="00E35128" w:rsidP="004304D3">
      <w:pPr>
        <w:jc w:val="center"/>
      </w:pPr>
      <w:r w:rsidRPr="00E35128">
        <w:rPr>
          <w:noProof/>
        </w:rPr>
        <mc:AlternateContent>
          <mc:Choice Requires="wps">
            <w:drawing>
              <wp:inline distT="0" distB="0" distL="0" distR="0" wp14:anchorId="2B34075A" wp14:editId="060ADEC4">
                <wp:extent cx="103926" cy="103928"/>
                <wp:effectExtent l="0" t="0" r="10795" b="10795"/>
                <wp:docPr id="13" name="Rectangle 13"/>
                <wp:cNvGraphicFramePr/>
                <a:graphic xmlns:a="http://schemas.openxmlformats.org/drawingml/2006/main">
                  <a:graphicData uri="http://schemas.microsoft.com/office/word/2010/wordprocessingShape">
                    <wps:wsp>
                      <wps:cNvSpPr/>
                      <wps:spPr>
                        <a:xfrm flipH="1">
                          <a:off x="0" y="0"/>
                          <a:ext cx="103926" cy="10392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AC74F35" id="Rectangle 13" o:spid="_x0000_s1026" style="width:8.2pt;height:8.2pt;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" filled="f" strokecolor="black [3213]">
                <w10:anchorlock/>
              </v:rect>
            </w:pict>
          </mc:Fallback>
        </mc:AlternateContent>
      </w:r>
    </w:p>
    <w:p w14:paraId="00540AD8" w14:textId="77777777" w:rsidR="004304D3" w:rsidRPr="00E35128" w:rsidRDefault="004304D3" w:rsidP="004304D3">
      <w:pPr>
        <w:jc w:val="center"/>
      </w:pPr>
    </w:p>
    <w:p w14:paraId="3330AE2D" w14:textId="77777777" w:rsidR="004304D3" w:rsidRPr="00E35128" w:rsidRDefault="004304D3" w:rsidP="004304D3">
      <w:pPr>
        <w:jc w:val="center"/>
      </w:pPr>
    </w:p>
    <w:p w14:paraId="6D96C68B" w14:textId="77777777" w:rsidR="004304D3" w:rsidRPr="00E35128" w:rsidRDefault="00E35128" w:rsidP="004304D3">
      <w:pPr>
        <w:jc w:val="center"/>
      </w:pPr>
      <w:r w:rsidRPr="00E35128">
        <w:rPr>
          <w:noProof/>
        </w:rPr>
        <mc:AlternateContent>
          <mc:Choice Requires="wps">
            <w:drawing>
              <wp:inline distT="0" distB="0" distL="0" distR="0" wp14:anchorId="6A10BB39" wp14:editId="1EEB787D">
                <wp:extent cx="103926" cy="103928"/>
                <wp:effectExtent l="0" t="0" r="10795" b="10795"/>
                <wp:docPr id="12" name="Rectangle 12"/>
                <wp:cNvGraphicFramePr/>
                <a:graphic xmlns:a="http://schemas.openxmlformats.org/drawingml/2006/main">
                  <a:graphicData uri="http://schemas.microsoft.com/office/word/2010/wordprocessingShape">
                    <wps:wsp>
                      <wps:cNvSpPr/>
                      <wps:spPr>
                        <a:xfrm flipH="1">
                          <a:off x="0" y="0"/>
                          <a:ext cx="103926" cy="10392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6545F25" id="Rectangle 12" o:spid="_x0000_s1026" style="width:8.2pt;height:8.2pt;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" filled="f" strokecolor="black [3213]">
                <w10:anchorlock/>
              </v:rect>
            </w:pict>
          </mc:Fallback>
        </mc:AlternateContent>
      </w:r>
    </w:p>
    <w:p w14:paraId="4C4BB4B0" w14:textId="77777777" w:rsidR="004304D3" w:rsidRPr="00E35128" w:rsidRDefault="004304D3" w:rsidP="004304D3">
      <w:pPr>
        <w:jc w:val="center"/>
      </w:pPr>
    </w:p>
    <w:p w14:paraId="0F5F96E3" w14:textId="77777777" w:rsidR="00C16697" w:rsidRPr="00E35128" w:rsidRDefault="00C16697" w:rsidP="004304D3">
      <w:pPr>
        <w:jc w:val="center"/>
      </w:pPr>
    </w:p>
    <w:p w14:paraId="612C38DC" w14:textId="77777777" w:rsidR="004304D3" w:rsidRPr="00E35128" w:rsidRDefault="00E35128" w:rsidP="004304D3">
      <w:pPr>
        <w:jc w:val="center"/>
      </w:pPr>
      <w:r w:rsidRPr="00E35128">
        <w:rPr>
          <w:noProof/>
        </w:rPr>
        <mc:AlternateContent>
          <mc:Choice Requires="wps">
            <w:drawing>
              <wp:inline distT="0" distB="0" distL="0" distR="0" wp14:anchorId="4A7A13C6" wp14:editId="48556DE4">
                <wp:extent cx="103926" cy="103928"/>
                <wp:effectExtent l="0" t="0" r="10795" b="10795"/>
                <wp:docPr id="11" name="Rectangle 11"/>
                <wp:cNvGraphicFramePr/>
                <a:graphic xmlns:a="http://schemas.openxmlformats.org/drawingml/2006/main">
                  <a:graphicData uri="http://schemas.microsoft.com/office/word/2010/wordprocessingShape">
                    <wps:wsp>
                      <wps:cNvSpPr/>
                      <wps:spPr>
                        <a:xfrm flipH="1">
                          <a:off x="0" y="0"/>
                          <a:ext cx="103926" cy="10392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77A02E2" id="Rectangle 11" o:spid="_x0000_s1026" style="width:8.2pt;height:8.2pt;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" filled="f" strokecolor="black [3213]">
                <w10:anchorlock/>
              </v:rect>
            </w:pict>
          </mc:Fallback>
        </mc:AlternateContent>
      </w:r>
    </w:p>
    <w:p w14:paraId="788E4B2D" w14:textId="77777777" w:rsidR="004304D3" w:rsidRPr="00E35128" w:rsidRDefault="004304D3" w:rsidP="004304D3">
      <w:pPr>
        <w:jc w:val="center"/>
      </w:pPr>
    </w:p>
    <w:p w14:paraId="05E6F5D6" w14:textId="77777777" w:rsidR="004304D3" w:rsidRPr="00E35128" w:rsidRDefault="004304D3" w:rsidP="004304D3">
      <w:pPr>
        <w:jc w:val="center"/>
      </w:pPr>
    </w:p>
    <w:p w14:paraId="0871C938" w14:textId="77777777" w:rsidR="00DC6BF3" w:rsidRPr="00E35128" w:rsidRDefault="00DC6BF3" w:rsidP="004304D3">
      <w:pPr>
        <w:jc w:val="center"/>
      </w:pPr>
    </w:p>
    <w:p w14:paraId="10411ED9" w14:textId="77777777" w:rsidR="00DC6BF3" w:rsidRPr="00E35128" w:rsidRDefault="00DC6BF3" w:rsidP="004304D3">
      <w:pPr>
        <w:jc w:val="center"/>
      </w:pPr>
    </w:p>
    <w:p w14:paraId="2D491278" w14:textId="77777777" w:rsidR="004304D3" w:rsidRPr="00E35128" w:rsidRDefault="004304D3" w:rsidP="004304D3">
      <w:pPr>
        <w:jc w:val="center"/>
      </w:pPr>
    </w:p>
    <w:p w14:paraId="675662CD" w14:textId="77777777" w:rsidR="004304D3" w:rsidRPr="00E35128" w:rsidRDefault="004304D3" w:rsidP="004304D3">
      <w:pPr>
        <w:jc w:val="center"/>
      </w:pPr>
    </w:p>
    <w:p w14:paraId="3069F362" w14:textId="77777777" w:rsidR="00FD2973" w:rsidRDefault="00FD2973" w:rsidP="004304D3">
      <w:pPr>
        <w:jc w:val="center"/>
        <w:rPr>
          <w:i/>
        </w:rPr>
      </w:pPr>
    </w:p>
    <w:p w14:paraId="7819512C" w14:textId="690643F5" w:rsidR="004304D3" w:rsidRPr="00E35128" w:rsidRDefault="004304D3" w:rsidP="004304D3">
      <w:pPr>
        <w:jc w:val="center"/>
        <w:rPr>
          <w:i/>
        </w:rPr>
      </w:pPr>
      <w:r w:rsidRPr="00E35128">
        <w:rPr>
          <w:i/>
        </w:rPr>
        <w:t>Nein</w:t>
      </w:r>
    </w:p>
    <w:p w14:paraId="7E4C0B1A" w14:textId="77777777" w:rsidR="004304D3" w:rsidRPr="00E35128" w:rsidRDefault="004304D3" w:rsidP="004304D3">
      <w:pPr>
        <w:jc w:val="center"/>
      </w:pPr>
    </w:p>
    <w:p w14:paraId="4652EA0B" w14:textId="77777777" w:rsidR="004304D3" w:rsidRPr="00E35128" w:rsidRDefault="00E35128" w:rsidP="004304D3">
      <w:pPr>
        <w:jc w:val="center"/>
      </w:pPr>
      <w:r w:rsidRPr="00E35128">
        <w:rPr>
          <w:noProof/>
        </w:rPr>
        <mc:AlternateContent>
          <mc:Choice Requires="wps">
            <w:drawing>
              <wp:inline distT="0" distB="0" distL="0" distR="0" wp14:anchorId="1065B14D" wp14:editId="284F98E9">
                <wp:extent cx="103926" cy="103928"/>
                <wp:effectExtent l="0" t="0" r="10795" b="10795"/>
                <wp:docPr id="10" name="Rectangle 10"/>
                <wp:cNvGraphicFramePr/>
                <a:graphic xmlns:a="http://schemas.openxmlformats.org/drawingml/2006/main">
                  <a:graphicData uri="http://schemas.microsoft.com/office/word/2010/wordprocessingShape">
                    <wps:wsp>
                      <wps:cNvSpPr/>
                      <wps:spPr>
                        <a:xfrm flipH="1">
                          <a:off x="0" y="0"/>
                          <a:ext cx="103926" cy="10392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3EF7502" id="Rectangle 10" o:spid="_x0000_s1026" style="width:8.2pt;height:8.2pt;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" filled="f" strokecolor="black [3213]">
                <w10:anchorlock/>
              </v:rect>
            </w:pict>
          </mc:Fallback>
        </mc:AlternateContent>
      </w:r>
    </w:p>
    <w:p w14:paraId="75E97CBD" w14:textId="77777777" w:rsidR="004304D3" w:rsidRPr="00E35128" w:rsidRDefault="004304D3" w:rsidP="004304D3">
      <w:pPr>
        <w:jc w:val="center"/>
      </w:pPr>
    </w:p>
    <w:p w14:paraId="19634936" w14:textId="77777777" w:rsidR="001918D8" w:rsidRPr="00E35128" w:rsidRDefault="001918D8" w:rsidP="00F320A6">
      <w:pPr>
        <w:sectPr w:rsidR="001918D8" w:rsidRPr="00E35128" w:rsidSect="00641717">
          <w:headerReference w:type="default" r:id="rId12"/>
          <w:footerReference w:type="default" r:id="rId13"/>
          <w:type w:val="continuous"/>
          <w:pgSz w:w="11906" w:h="16838"/>
          <w:pgMar w:top="1417" w:right="1417" w:bottom="1134" w:left="1417" w:header="708" w:footer="708" w:gutter="0"/>
          <w:cols w:num="3" w:space="697" w:equalWidth="0">
            <w:col w:w="6237" w:space="697"/>
            <w:col w:w="720" w:space="698"/>
            <w:col w:w="720"/>
          </w:cols>
          <w:docGrid w:linePitch="360"/>
        </w:sectPr>
      </w:pPr>
    </w:p>
    <w:p w14:paraId="10FC5B7C" w14:textId="77777777" w:rsidR="001918D8" w:rsidRPr="00E35128" w:rsidRDefault="001918D8" w:rsidP="001918D8"/>
    <w:p w14:paraId="3C4E66BC" w14:textId="77777777" w:rsidR="00713B3E" w:rsidRPr="00E35128" w:rsidRDefault="00713B3E" w:rsidP="001918D8">
      <w:r w:rsidRPr="00E35128">
        <w:t>__________________________________________________________________________</w:t>
      </w:r>
    </w:p>
    <w:p w14:paraId="26C8071A" w14:textId="77777777" w:rsidR="001918D8" w:rsidRPr="00E35128" w:rsidRDefault="00713B3E" w:rsidP="00713B3E">
      <w:pPr>
        <w:tabs>
          <w:tab w:val="right" w:pos="9072"/>
        </w:tabs>
      </w:pPr>
      <w:r w:rsidRPr="00E35128">
        <w:t>Datum</w:t>
      </w:r>
      <w:r w:rsidRPr="00E35128">
        <w:tab/>
      </w:r>
      <w:r w:rsidR="001918D8" w:rsidRPr="00E35128">
        <w:t xml:space="preserve">Unterschrift </w:t>
      </w:r>
      <w:r w:rsidR="00354461" w:rsidRPr="00E35128">
        <w:t>Versuchsperson</w:t>
      </w:r>
    </w:p>
    <w:p w14:paraId="62C52AE3" w14:textId="77777777" w:rsidR="001918D8" w:rsidRPr="00E35128" w:rsidRDefault="001918D8" w:rsidP="001918D8"/>
    <w:p w14:paraId="45F4F036" w14:textId="77777777" w:rsidR="00FD2973" w:rsidRDefault="00FD2973" w:rsidP="00FD2973">
      <w:pPr>
        <w:rPr>
          <w:b/>
        </w:rPr>
      </w:pPr>
      <w:r w:rsidRPr="00E64880">
        <w:rPr>
          <w:b/>
        </w:rPr>
        <w:t>Widerrufung</w:t>
      </w:r>
      <w:r>
        <w:rPr>
          <w:b/>
        </w:rPr>
        <w:t xml:space="preserve"> &amp; Löschung Ihrer Daten</w:t>
      </w:r>
    </w:p>
    <w:p w14:paraId="0029E7EA" w14:textId="77777777" w:rsidR="00D2403B" w:rsidRPr="00E64880" w:rsidRDefault="00D2403B" w:rsidP="00FD2973">
      <w:pPr>
        <w:rPr>
          <w:b/>
        </w:rPr>
      </w:pPr>
    </w:p>
    <w:p w14:paraId="538D27C0" w14:textId="60B01577" w:rsidR="007A67D0" w:rsidRDefault="00FD2973" w:rsidP="00FD2973">
      <w:pPr>
        <w:spacing w:after="160" w:line="259" w:lineRule="auto"/>
      </w:pPr>
      <w:r>
        <w:t>Sie haben für mindestens 30 Tage aber maximal bis zur Einreichung Ihrer Daten im Rahmen einer wissenschaftlichen Publikation das Recht Ihr Einverständnis zu widerrufen und Ihre Daten löschen zu lassen. Die Kontaktadresse hierfür finden Sie rechts oben auf diesem Blatt.</w:t>
      </w:r>
    </w:p>
    <w:p w14:paraId="3AB287B8" w14:textId="77777777" w:rsidR="007A67D0" w:rsidRDefault="007A67D0">
      <w:pPr>
        <w:spacing w:after="160" w:line="259" w:lineRule="auto"/>
      </w:pPr>
    </w:p>
    <w:p w14:paraId="66CB7500" w14:textId="77777777" w:rsidR="00F663FB" w:rsidRPr="00D95499" w:rsidRDefault="00F663FB" w:rsidP="00F663FB">
      <w:pPr>
        <w:tabs>
          <w:tab w:val="right" w:pos="9072"/>
        </w:tabs>
        <w:jc w:val="right"/>
        <w:rPr>
          <w:b/>
          <w:bCs/>
          <w:color w:val="C50E20"/>
          <w:sz w:val="16"/>
          <w:szCs w:val="16"/>
        </w:rPr>
      </w:pPr>
      <w:r w:rsidRPr="00D95499">
        <w:rPr>
          <w:noProof/>
        </w:rPr>
        <w:lastRenderedPageBreak/>
        <w:drawing>
          <wp:anchor distT="0" distB="0" distL="114300" distR="114300" simplePos="0" relativeHeight="251663360" behindDoc="0" locked="0" layoutInCell="1" allowOverlap="1" wp14:anchorId="10A9F67E" wp14:editId="6361FD10">
            <wp:simplePos x="0" y="0"/>
            <wp:positionH relativeFrom="column">
              <wp:posOffset>986155</wp:posOffset>
            </wp:positionH>
            <wp:positionV relativeFrom="paragraph">
              <wp:posOffset>0</wp:posOffset>
            </wp:positionV>
            <wp:extent cx="1990725" cy="50101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90725" cy="501015"/>
                    </a:xfrm>
                    <a:prstGeom prst="rect">
                      <a:avLst/>
                    </a:prstGeom>
                  </pic:spPr>
                </pic:pic>
              </a:graphicData>
            </a:graphic>
          </wp:anchor>
        </w:drawing>
      </w:r>
      <w:r w:rsidRPr="00D95499">
        <w:rPr>
          <w:noProof/>
        </w:rPr>
        <w:drawing>
          <wp:anchor distT="0" distB="0" distL="114300" distR="114300" simplePos="0" relativeHeight="251662336" behindDoc="0" locked="0" layoutInCell="1" allowOverlap="1" wp14:anchorId="41363EFB" wp14:editId="591AF9CD">
            <wp:simplePos x="0" y="0"/>
            <wp:positionH relativeFrom="column">
              <wp:posOffset>-4445</wp:posOffset>
            </wp:positionH>
            <wp:positionV relativeFrom="paragraph">
              <wp:posOffset>5080</wp:posOffset>
            </wp:positionV>
            <wp:extent cx="889019" cy="495779"/>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89019" cy="495779"/>
                    </a:xfrm>
                    <a:prstGeom prst="rect">
                      <a:avLst/>
                    </a:prstGeom>
                  </pic:spPr>
                </pic:pic>
              </a:graphicData>
            </a:graphic>
          </wp:anchor>
        </w:drawing>
      </w:r>
      <w:r w:rsidRPr="00D95499">
        <w:rPr>
          <w:b/>
          <w:bCs/>
          <w:color w:val="C50E20"/>
          <w:sz w:val="16"/>
          <w:szCs w:val="16"/>
        </w:rPr>
        <w:t>Prof. Dr. Klaus Gramann</w:t>
      </w:r>
    </w:p>
    <w:p w14:paraId="60AF871A" w14:textId="77777777" w:rsidR="00FF2344" w:rsidRDefault="00FF2344" w:rsidP="00FF2344">
      <w:pPr>
        <w:tabs>
          <w:tab w:val="right" w:pos="9356"/>
        </w:tabs>
        <w:jc w:val="right"/>
        <w:rPr>
          <w:bCs/>
          <w:color w:val="7F7F7F" w:themeColor="text1" w:themeTint="80"/>
          <w:sz w:val="16"/>
          <w:szCs w:val="16"/>
        </w:rPr>
      </w:pPr>
      <w:r w:rsidRPr="00E35128">
        <w:rPr>
          <w:bCs/>
          <w:color w:val="7F7F7F" w:themeColor="text1" w:themeTint="80"/>
          <w:sz w:val="16"/>
          <w:szCs w:val="16"/>
        </w:rPr>
        <w:t xml:space="preserve">Sekretariat </w:t>
      </w:r>
      <w:r>
        <w:rPr>
          <w:bCs/>
          <w:color w:val="7F7F7F" w:themeColor="text1" w:themeTint="80"/>
          <w:sz w:val="16"/>
          <w:szCs w:val="16"/>
        </w:rPr>
        <w:t>KWT-1</w:t>
      </w:r>
    </w:p>
    <w:p w14:paraId="48DECB2F" w14:textId="77777777" w:rsidR="00FF2344" w:rsidRDefault="00FF2344" w:rsidP="00FF2344">
      <w:pPr>
        <w:tabs>
          <w:tab w:val="right" w:pos="9356"/>
        </w:tabs>
        <w:jc w:val="right"/>
        <w:rPr>
          <w:bCs/>
          <w:color w:val="7F7F7F" w:themeColor="text1" w:themeTint="80"/>
          <w:sz w:val="16"/>
          <w:szCs w:val="16"/>
        </w:rPr>
      </w:pPr>
      <w:r>
        <w:rPr>
          <w:bCs/>
          <w:color w:val="7F7F7F" w:themeColor="text1" w:themeTint="80"/>
          <w:sz w:val="16"/>
          <w:szCs w:val="16"/>
        </w:rPr>
        <w:t>+49 (0)30 314-79 508</w:t>
      </w:r>
    </w:p>
    <w:p w14:paraId="2625A2A4" w14:textId="77777777" w:rsidR="00FF2344" w:rsidRPr="00E35128" w:rsidRDefault="00FF2344" w:rsidP="00FF2344">
      <w:pPr>
        <w:tabs>
          <w:tab w:val="right" w:pos="9356"/>
        </w:tabs>
        <w:jc w:val="right"/>
        <w:rPr>
          <w:bCs/>
          <w:color w:val="7F7F7F" w:themeColor="text1" w:themeTint="80"/>
          <w:sz w:val="16"/>
          <w:szCs w:val="16"/>
        </w:rPr>
      </w:pPr>
      <w:r>
        <w:rPr>
          <w:bCs/>
          <w:color w:val="7F7F7F" w:themeColor="text1" w:themeTint="80"/>
          <w:sz w:val="16"/>
          <w:szCs w:val="16"/>
        </w:rPr>
        <w:t>Carolin.engbertz@tu-berlin.de</w:t>
      </w:r>
    </w:p>
    <w:p w14:paraId="0CDD3BE2" w14:textId="77777777" w:rsidR="00FF2344" w:rsidRPr="00D703C9" w:rsidRDefault="00FF2344" w:rsidP="00FF2344">
      <w:pPr>
        <w:tabs>
          <w:tab w:val="right" w:pos="9356"/>
        </w:tabs>
        <w:jc w:val="right"/>
        <w:rPr>
          <w:bCs/>
          <w:color w:val="7F7F7F" w:themeColor="text1" w:themeTint="80"/>
          <w:sz w:val="16"/>
          <w:szCs w:val="16"/>
        </w:rPr>
      </w:pPr>
      <w:r>
        <w:rPr>
          <w:bCs/>
          <w:color w:val="7F7F7F" w:themeColor="text1" w:themeTint="80"/>
          <w:sz w:val="16"/>
          <w:szCs w:val="16"/>
        </w:rPr>
        <w:t>Fasanenstr. 1</w:t>
      </w:r>
      <w:r w:rsidRPr="00D703C9">
        <w:rPr>
          <w:bCs/>
          <w:color w:val="7F7F7F" w:themeColor="text1" w:themeTint="80"/>
          <w:sz w:val="16"/>
          <w:szCs w:val="16"/>
        </w:rPr>
        <w:t xml:space="preserve"> </w:t>
      </w:r>
    </w:p>
    <w:p w14:paraId="6E6918A8" w14:textId="56D61B3A" w:rsidR="00F663FB" w:rsidRPr="00FF2344" w:rsidRDefault="00FF2344" w:rsidP="00FF2344">
      <w:pPr>
        <w:tabs>
          <w:tab w:val="right" w:pos="9356"/>
        </w:tabs>
        <w:jc w:val="right"/>
        <w:rPr>
          <w:bCs/>
          <w:color w:val="7F7F7F" w:themeColor="text1" w:themeTint="80"/>
          <w:sz w:val="16"/>
          <w:szCs w:val="16"/>
        </w:rPr>
      </w:pPr>
      <w:r w:rsidRPr="00D703C9">
        <w:rPr>
          <w:bCs/>
          <w:color w:val="7F7F7F" w:themeColor="text1" w:themeTint="80"/>
          <w:sz w:val="16"/>
          <w:szCs w:val="16"/>
        </w:rPr>
        <w:t>10</w:t>
      </w:r>
      <w:r>
        <w:rPr>
          <w:bCs/>
          <w:color w:val="7F7F7F" w:themeColor="text1" w:themeTint="80"/>
          <w:sz w:val="16"/>
          <w:szCs w:val="16"/>
        </w:rPr>
        <w:t xml:space="preserve">623 </w:t>
      </w:r>
      <w:r w:rsidRPr="00D703C9">
        <w:rPr>
          <w:bCs/>
          <w:color w:val="7F7F7F" w:themeColor="text1" w:themeTint="80"/>
          <w:sz w:val="16"/>
          <w:szCs w:val="16"/>
        </w:rPr>
        <w:t>Berlin</w:t>
      </w:r>
    </w:p>
    <w:p w14:paraId="50E3C59D" w14:textId="77777777" w:rsidR="00F663FB" w:rsidRPr="00D95499" w:rsidRDefault="00F663FB" w:rsidP="00F663FB">
      <w:pPr>
        <w:tabs>
          <w:tab w:val="right" w:pos="9356"/>
        </w:tabs>
        <w:rPr>
          <w:b/>
          <w:bCs/>
        </w:rPr>
      </w:pPr>
    </w:p>
    <w:p w14:paraId="04B526FF" w14:textId="6E0D6A1E" w:rsidR="00F663FB" w:rsidRPr="007A67D0" w:rsidRDefault="00F663FB" w:rsidP="007A67D0">
      <w:pPr>
        <w:tabs>
          <w:tab w:val="right" w:pos="9356"/>
        </w:tabs>
      </w:pPr>
      <w:r w:rsidRPr="00D95499">
        <w:rPr>
          <w:b/>
          <w:bCs/>
          <w:sz w:val="28"/>
          <w:szCs w:val="28"/>
        </w:rPr>
        <w:t>Einverständniserklärung</w:t>
      </w:r>
    </w:p>
    <w:p w14:paraId="34A5CA19" w14:textId="77777777" w:rsidR="00F663FB" w:rsidRPr="00211249" w:rsidRDefault="00F663FB" w:rsidP="00F663FB">
      <w:pPr>
        <w:jc w:val="both"/>
        <w:rPr>
          <w:b/>
          <w:bCs/>
        </w:rPr>
      </w:pPr>
    </w:p>
    <w:p w14:paraId="5585CA67" w14:textId="13ACFDA8" w:rsidR="00F663FB" w:rsidRPr="00D95499" w:rsidRDefault="00F663FB" w:rsidP="00F663FB">
      <w:pPr>
        <w:jc w:val="both"/>
      </w:pPr>
      <w:r w:rsidRPr="00D95499">
        <w:rPr>
          <w:b/>
          <w:bCs/>
        </w:rPr>
        <w:t>Bitte kreuzen Sie das Zutreffende an.</w:t>
      </w:r>
      <w:r w:rsidRPr="00D95499">
        <w:t xml:space="preserve"> </w:t>
      </w:r>
    </w:p>
    <w:p w14:paraId="08B2ACD6" w14:textId="77777777" w:rsidR="00F663FB" w:rsidRPr="00D95499" w:rsidRDefault="00F663FB" w:rsidP="00F663FB">
      <w:pPr>
        <w:jc w:val="both"/>
      </w:pPr>
    </w:p>
    <w:p w14:paraId="499D31EF" w14:textId="77777777" w:rsidR="00F663FB" w:rsidRPr="00D95499" w:rsidRDefault="00F663FB" w:rsidP="00F663FB">
      <w:pPr>
        <w:jc w:val="both"/>
        <w:sectPr w:rsidR="00F663FB" w:rsidRPr="00D95499" w:rsidSect="00397E90">
          <w:headerReference w:type="default" r:id="rId14"/>
          <w:footerReference w:type="default" r:id="rId15"/>
          <w:type w:val="continuous"/>
          <w:pgSz w:w="11906" w:h="16838" w:code="9"/>
          <w:pgMar w:top="1417" w:right="1417" w:bottom="1134" w:left="1417" w:header="708" w:footer="708" w:gutter="0"/>
          <w:cols w:space="697"/>
          <w:docGrid w:linePitch="360"/>
        </w:sectPr>
      </w:pPr>
    </w:p>
    <w:p w14:paraId="2E916D66" w14:textId="77777777" w:rsidR="00F663FB" w:rsidRPr="00D95499" w:rsidRDefault="00F663FB" w:rsidP="00F663FB">
      <w:pPr>
        <w:jc w:val="both"/>
        <w:rPr>
          <w:b/>
        </w:rPr>
      </w:pPr>
      <w:r w:rsidRPr="00D95499">
        <w:rPr>
          <w:b/>
        </w:rPr>
        <w:t>Verständnis</w:t>
      </w:r>
    </w:p>
    <w:p w14:paraId="1C1EB826" w14:textId="77777777" w:rsidR="00F663FB" w:rsidRPr="00D95499" w:rsidRDefault="00F663FB" w:rsidP="00F663FB">
      <w:pPr>
        <w:jc w:val="both"/>
      </w:pPr>
    </w:p>
    <w:p w14:paraId="618B5854" w14:textId="5CF18446" w:rsidR="00F663FB" w:rsidRPr="00D95499" w:rsidRDefault="00F663FB" w:rsidP="00F663FB">
      <w:pPr>
        <w:jc w:val="both"/>
      </w:pPr>
      <w:r w:rsidRPr="00D95499">
        <w:t>Ich habe das Informationsblatt vom</w:t>
      </w:r>
      <w:r w:rsidR="00651BB1">
        <w:t xml:space="preserve"> 30.01.2023</w:t>
      </w:r>
      <w:r>
        <w:t xml:space="preserve"> zur Studie „</w:t>
      </w:r>
      <w:proofErr w:type="gramStart"/>
      <w:r w:rsidR="00651BB1">
        <w:rPr>
          <w:bCs/>
          <w:color w:val="auto"/>
        </w:rPr>
        <w:t>EMS Interaktion</w:t>
      </w:r>
      <w:proofErr w:type="gramEnd"/>
      <w:r>
        <w:t>“</w:t>
      </w:r>
      <w:r w:rsidRPr="00E35128">
        <w:t xml:space="preserve"> </w:t>
      </w:r>
      <w:r w:rsidRPr="00D95499">
        <w:t>gelesen und verstanden.</w:t>
      </w:r>
    </w:p>
    <w:p w14:paraId="39C87624" w14:textId="77777777" w:rsidR="00F663FB" w:rsidRPr="00D95499" w:rsidRDefault="00F663FB" w:rsidP="00F663FB">
      <w:pPr>
        <w:jc w:val="both"/>
      </w:pPr>
    </w:p>
    <w:p w14:paraId="5A6924EF" w14:textId="77777777" w:rsidR="00F663FB" w:rsidRPr="00D95499" w:rsidRDefault="00F663FB" w:rsidP="00F663FB">
      <w:pPr>
        <w:jc w:val="both"/>
      </w:pPr>
      <w:r w:rsidRPr="00D95499">
        <w:t>Ich hatte die Möglichkeit, Fragen zu der Studie zu stellen, und sie wurden zu meiner Zufriedenheit beantwortet.</w:t>
      </w:r>
    </w:p>
    <w:p w14:paraId="0EBAC735" w14:textId="77777777" w:rsidR="00F663FB" w:rsidRPr="00D95499" w:rsidRDefault="00F663FB" w:rsidP="00F663FB">
      <w:pPr>
        <w:jc w:val="both"/>
      </w:pPr>
      <w:r w:rsidRPr="00D95499">
        <w:t xml:space="preserve"> </w:t>
      </w:r>
    </w:p>
    <w:p w14:paraId="2E7902B0" w14:textId="77777777" w:rsidR="00F663FB" w:rsidRPr="00D95499" w:rsidRDefault="00F663FB" w:rsidP="00F663FB">
      <w:pPr>
        <w:jc w:val="both"/>
      </w:pPr>
      <w:r w:rsidRPr="00D95499">
        <w:t>Ich habe verstanden, dass meine Teilnahme freiwillig ist und ich jederzeit die Möglichkeit habe, das Experiment abzubrechen ohne Gründe nennen zu müssen. Die vereinbarte Aufwandsentschädigung erfolgt dann anteilig, entsprechend der bereits investierten Zeit.</w:t>
      </w:r>
    </w:p>
    <w:p w14:paraId="7368E9E2" w14:textId="77777777" w:rsidR="00F663FB" w:rsidRPr="00D95499" w:rsidRDefault="00F663FB" w:rsidP="00F663FB">
      <w:pPr>
        <w:jc w:val="both"/>
      </w:pPr>
    </w:p>
    <w:p w14:paraId="1AE17C0A" w14:textId="77777777" w:rsidR="00F663FB" w:rsidRPr="00D95499" w:rsidRDefault="00F663FB" w:rsidP="00F663FB">
      <w:pPr>
        <w:jc w:val="both"/>
      </w:pPr>
    </w:p>
    <w:p w14:paraId="576045B3" w14:textId="77777777" w:rsidR="00F663FB" w:rsidRPr="00D95499" w:rsidRDefault="00F663FB" w:rsidP="00F663FB">
      <w:pPr>
        <w:jc w:val="both"/>
        <w:rPr>
          <w:b/>
          <w:iCs/>
        </w:rPr>
      </w:pPr>
      <w:r w:rsidRPr="00D95499">
        <w:rPr>
          <w:b/>
          <w:iCs/>
        </w:rPr>
        <w:t>Teilnahme</w:t>
      </w:r>
    </w:p>
    <w:p w14:paraId="235EDB77" w14:textId="77777777" w:rsidR="00F663FB" w:rsidRPr="00D95499" w:rsidRDefault="00F663FB" w:rsidP="00F663FB">
      <w:pPr>
        <w:jc w:val="both"/>
      </w:pPr>
    </w:p>
    <w:p w14:paraId="09162C3E" w14:textId="77777777" w:rsidR="00F663FB" w:rsidRPr="00D95499" w:rsidRDefault="00F663FB" w:rsidP="00F663FB">
      <w:pPr>
        <w:jc w:val="both"/>
      </w:pPr>
      <w:r w:rsidRPr="00D95499">
        <w:t>Ich bin damit einverstanden, an der Studie teilzunehmen, und stimme zu, dass die im Informationsblatt genannten Daten aufgezeichnet werden. Ich bin damit einverstanden, dass die erhobenen Daten in anonymisierter Form gespeichert und für wissenschaftliche Zwecke verwendet werden sowie auch an andere Wissenschaftler weitergegeben und veröffentlicht werden können.</w:t>
      </w:r>
    </w:p>
    <w:p w14:paraId="32ABE8FE" w14:textId="77777777" w:rsidR="00F663FB" w:rsidRPr="00D95499" w:rsidRDefault="00F663FB" w:rsidP="00F663FB">
      <w:pPr>
        <w:jc w:val="right"/>
        <w:rPr>
          <w:i/>
        </w:rPr>
      </w:pPr>
      <w:r w:rsidRPr="00D95499">
        <w:br w:type="column"/>
      </w:r>
      <w:r w:rsidRPr="00D95499">
        <w:rPr>
          <w:i/>
        </w:rPr>
        <w:t>Ja</w:t>
      </w:r>
    </w:p>
    <w:p w14:paraId="08162108" w14:textId="77777777" w:rsidR="00F663FB" w:rsidRPr="00D95499" w:rsidRDefault="00F663FB" w:rsidP="00F663FB">
      <w:pPr>
        <w:jc w:val="right"/>
      </w:pPr>
    </w:p>
    <w:p w14:paraId="53FDF1B1" w14:textId="77777777" w:rsidR="00F663FB" w:rsidRPr="00D95499" w:rsidRDefault="00F663FB" w:rsidP="00F663FB">
      <w:pPr>
        <w:jc w:val="right"/>
      </w:pPr>
      <w:r w:rsidRPr="00D95499">
        <w:rPr>
          <w:noProof/>
        </w:rPr>
        <mc:AlternateContent>
          <mc:Choice Requires="wps">
            <w:drawing>
              <wp:inline distT="0" distB="0" distL="0" distR="0" wp14:anchorId="7AEE0669" wp14:editId="1878DB4A">
                <wp:extent cx="103926" cy="103928"/>
                <wp:effectExtent l="0" t="0" r="10795" b="10795"/>
                <wp:docPr id="5" name="Rectangle 5"/>
                <wp:cNvGraphicFramePr/>
                <a:graphic xmlns:a="http://schemas.openxmlformats.org/drawingml/2006/main">
                  <a:graphicData uri="http://schemas.microsoft.com/office/word/2010/wordprocessingShape">
                    <wps:wsp>
                      <wps:cNvSpPr/>
                      <wps:spPr>
                        <a:xfrm flipH="1">
                          <a:off x="0" y="0"/>
                          <a:ext cx="103926" cy="10392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91DD91F" id="Rectangle 5" o:spid="_x0000_s1026" style="width:8.2pt;height:8.2pt;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" filled="f" strokecolor="black [3213]">
                <w10:anchorlock/>
              </v:rect>
            </w:pict>
          </mc:Fallback>
        </mc:AlternateContent>
      </w:r>
    </w:p>
    <w:p w14:paraId="502DFF92" w14:textId="77777777" w:rsidR="00F663FB" w:rsidRPr="00D95499" w:rsidRDefault="00F663FB" w:rsidP="00F663FB">
      <w:pPr>
        <w:jc w:val="right"/>
      </w:pPr>
    </w:p>
    <w:p w14:paraId="0FB26FF0" w14:textId="77777777" w:rsidR="00F663FB" w:rsidRPr="00D95499" w:rsidRDefault="00F663FB" w:rsidP="00F663FB">
      <w:pPr>
        <w:jc w:val="right"/>
      </w:pPr>
    </w:p>
    <w:p w14:paraId="4B7D133E" w14:textId="77777777" w:rsidR="00F663FB" w:rsidRPr="00D95499" w:rsidRDefault="00F663FB" w:rsidP="00F663FB">
      <w:pPr>
        <w:jc w:val="right"/>
      </w:pPr>
      <w:r w:rsidRPr="00D95499">
        <w:rPr>
          <w:noProof/>
        </w:rPr>
        <mc:AlternateContent>
          <mc:Choice Requires="wps">
            <w:drawing>
              <wp:inline distT="0" distB="0" distL="0" distR="0" wp14:anchorId="6F816425" wp14:editId="51EBDD78">
                <wp:extent cx="103926" cy="103928"/>
                <wp:effectExtent l="0" t="0" r="10795" b="10795"/>
                <wp:docPr id="18" name="Rectangle 18"/>
                <wp:cNvGraphicFramePr/>
                <a:graphic xmlns:a="http://schemas.openxmlformats.org/drawingml/2006/main">
                  <a:graphicData uri="http://schemas.microsoft.com/office/word/2010/wordprocessingShape">
                    <wps:wsp>
                      <wps:cNvSpPr/>
                      <wps:spPr>
                        <a:xfrm flipH="1">
                          <a:off x="0" y="0"/>
                          <a:ext cx="103926" cy="10392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D23437" id="Rectangle 18" o:spid="_x0000_s1026" style="width:8.2pt;height:8.2pt;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" filled="f" strokecolor="black [3213]">
                <w10:anchorlock/>
              </v:rect>
            </w:pict>
          </mc:Fallback>
        </mc:AlternateContent>
      </w:r>
    </w:p>
    <w:p w14:paraId="18580F30" w14:textId="77777777" w:rsidR="00F663FB" w:rsidRPr="00D95499" w:rsidRDefault="00F663FB" w:rsidP="00F663FB">
      <w:pPr>
        <w:jc w:val="right"/>
      </w:pPr>
    </w:p>
    <w:p w14:paraId="054B59DE" w14:textId="77777777" w:rsidR="00F663FB" w:rsidRPr="00D95499" w:rsidRDefault="00F663FB" w:rsidP="00F663FB">
      <w:pPr>
        <w:jc w:val="right"/>
      </w:pPr>
    </w:p>
    <w:p w14:paraId="36C33A51" w14:textId="77777777" w:rsidR="00F663FB" w:rsidRPr="00D95499" w:rsidRDefault="00F663FB" w:rsidP="00F663FB">
      <w:pPr>
        <w:jc w:val="right"/>
      </w:pPr>
      <w:r w:rsidRPr="00D95499">
        <w:rPr>
          <w:noProof/>
        </w:rPr>
        <mc:AlternateContent>
          <mc:Choice Requires="wps">
            <w:drawing>
              <wp:inline distT="0" distB="0" distL="0" distR="0" wp14:anchorId="609C3283" wp14:editId="634AB756">
                <wp:extent cx="103926" cy="103928"/>
                <wp:effectExtent l="0" t="0" r="10795" b="10795"/>
                <wp:docPr id="20" name="Rectangle 20"/>
                <wp:cNvGraphicFramePr/>
                <a:graphic xmlns:a="http://schemas.openxmlformats.org/drawingml/2006/main">
                  <a:graphicData uri="http://schemas.microsoft.com/office/word/2010/wordprocessingShape">
                    <wps:wsp>
                      <wps:cNvSpPr/>
                      <wps:spPr>
                        <a:xfrm flipH="1">
                          <a:off x="0" y="0"/>
                          <a:ext cx="103926" cy="10392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17D0540" id="Rectangle 20" o:spid="_x0000_s1026" style="width:8.2pt;height:8.2pt;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" filled="f" strokecolor="black [3213]">
                <w10:anchorlock/>
              </v:rect>
            </w:pict>
          </mc:Fallback>
        </mc:AlternateContent>
      </w:r>
    </w:p>
    <w:p w14:paraId="7AA116C1" w14:textId="77777777" w:rsidR="00F663FB" w:rsidRPr="00D95499" w:rsidRDefault="00F663FB" w:rsidP="00F663FB">
      <w:pPr>
        <w:jc w:val="right"/>
      </w:pPr>
    </w:p>
    <w:p w14:paraId="10F2E872" w14:textId="77777777" w:rsidR="00F663FB" w:rsidRPr="00D95499" w:rsidRDefault="00F663FB" w:rsidP="00F663FB">
      <w:pPr>
        <w:jc w:val="right"/>
      </w:pPr>
    </w:p>
    <w:p w14:paraId="51CC1A7B" w14:textId="77777777" w:rsidR="00F663FB" w:rsidRPr="00D95499" w:rsidRDefault="00F663FB" w:rsidP="00F663FB">
      <w:pPr>
        <w:jc w:val="right"/>
      </w:pPr>
    </w:p>
    <w:p w14:paraId="1E20BBF3" w14:textId="77777777" w:rsidR="00F663FB" w:rsidRPr="00D95499" w:rsidRDefault="00F663FB" w:rsidP="00F663FB">
      <w:pPr>
        <w:jc w:val="right"/>
      </w:pPr>
    </w:p>
    <w:p w14:paraId="68D715E4" w14:textId="77777777" w:rsidR="00F663FB" w:rsidRPr="00D95499" w:rsidRDefault="00F663FB" w:rsidP="00F663FB">
      <w:pPr>
        <w:jc w:val="right"/>
      </w:pPr>
    </w:p>
    <w:p w14:paraId="1E6FCA02" w14:textId="77777777" w:rsidR="00F663FB" w:rsidRPr="00D95499" w:rsidRDefault="00F663FB" w:rsidP="00F663FB">
      <w:pPr>
        <w:jc w:val="right"/>
      </w:pPr>
    </w:p>
    <w:p w14:paraId="11A9C0A2" w14:textId="77777777" w:rsidR="00FD2973" w:rsidRDefault="00FD2973" w:rsidP="00F663FB">
      <w:pPr>
        <w:jc w:val="right"/>
        <w:rPr>
          <w:i/>
        </w:rPr>
      </w:pPr>
    </w:p>
    <w:p w14:paraId="41A58412" w14:textId="6BAAC739" w:rsidR="00F663FB" w:rsidRPr="00D95499" w:rsidRDefault="00F663FB" w:rsidP="00F663FB">
      <w:pPr>
        <w:jc w:val="right"/>
        <w:rPr>
          <w:i/>
        </w:rPr>
      </w:pPr>
      <w:r w:rsidRPr="00D95499">
        <w:rPr>
          <w:i/>
        </w:rPr>
        <w:t>Ja</w:t>
      </w:r>
    </w:p>
    <w:p w14:paraId="05C87C1C" w14:textId="77777777" w:rsidR="00F663FB" w:rsidRPr="00D95499" w:rsidRDefault="00F663FB" w:rsidP="00F663FB">
      <w:pPr>
        <w:jc w:val="right"/>
      </w:pPr>
    </w:p>
    <w:p w14:paraId="774E0247" w14:textId="77777777" w:rsidR="00F663FB" w:rsidRPr="00D95499" w:rsidRDefault="00F663FB" w:rsidP="00F663FB">
      <w:pPr>
        <w:jc w:val="right"/>
      </w:pPr>
      <w:r w:rsidRPr="00D95499">
        <w:rPr>
          <w:noProof/>
        </w:rPr>
        <mc:AlternateContent>
          <mc:Choice Requires="wps">
            <w:drawing>
              <wp:inline distT="0" distB="0" distL="0" distR="0" wp14:anchorId="44683FB9" wp14:editId="6E61821B">
                <wp:extent cx="103926" cy="103928"/>
                <wp:effectExtent l="0" t="0" r="10795" b="10795"/>
                <wp:docPr id="22" name="Rectangle 22"/>
                <wp:cNvGraphicFramePr/>
                <a:graphic xmlns:a="http://schemas.openxmlformats.org/drawingml/2006/main">
                  <a:graphicData uri="http://schemas.microsoft.com/office/word/2010/wordprocessingShape">
                    <wps:wsp>
                      <wps:cNvSpPr/>
                      <wps:spPr>
                        <a:xfrm flipH="1">
                          <a:off x="0" y="0"/>
                          <a:ext cx="103926" cy="10392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BC44161" id="Rectangle 22" o:spid="_x0000_s1026" style="width:8.2pt;height:8.2pt;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" filled="f" strokecolor="black [3213]">
                <w10:anchorlock/>
              </v:rect>
            </w:pict>
          </mc:Fallback>
        </mc:AlternateContent>
      </w:r>
    </w:p>
    <w:p w14:paraId="06BA6245" w14:textId="77777777" w:rsidR="00F663FB" w:rsidRPr="00D95499" w:rsidRDefault="00F663FB" w:rsidP="00F663FB">
      <w:pPr>
        <w:jc w:val="right"/>
      </w:pPr>
    </w:p>
    <w:p w14:paraId="3758A9F0" w14:textId="77777777" w:rsidR="00F663FB" w:rsidRPr="00D95499" w:rsidRDefault="00F663FB" w:rsidP="00F663FB">
      <w:pPr>
        <w:jc w:val="center"/>
        <w:rPr>
          <w:i/>
        </w:rPr>
      </w:pPr>
      <w:r w:rsidRPr="00D95499">
        <w:br w:type="column"/>
      </w:r>
      <w:r w:rsidRPr="00D95499">
        <w:rPr>
          <w:i/>
        </w:rPr>
        <w:t>Nein</w:t>
      </w:r>
    </w:p>
    <w:p w14:paraId="5F7C30DB" w14:textId="77777777" w:rsidR="00F663FB" w:rsidRPr="00D95499" w:rsidRDefault="00F663FB" w:rsidP="00F663FB">
      <w:pPr>
        <w:jc w:val="center"/>
      </w:pPr>
    </w:p>
    <w:p w14:paraId="3A6B2524" w14:textId="77777777" w:rsidR="00F663FB" w:rsidRPr="00D95499" w:rsidRDefault="00F663FB" w:rsidP="00F663FB">
      <w:pPr>
        <w:jc w:val="center"/>
      </w:pPr>
      <w:r w:rsidRPr="00D95499">
        <w:rPr>
          <w:noProof/>
        </w:rPr>
        <mc:AlternateContent>
          <mc:Choice Requires="wps">
            <w:drawing>
              <wp:inline distT="0" distB="0" distL="0" distR="0" wp14:anchorId="2DC94736" wp14:editId="1DBDB0C5">
                <wp:extent cx="103926" cy="103928"/>
                <wp:effectExtent l="0" t="0" r="10795" b="10795"/>
                <wp:docPr id="17" name="Rectangle 17"/>
                <wp:cNvGraphicFramePr/>
                <a:graphic xmlns:a="http://schemas.openxmlformats.org/drawingml/2006/main">
                  <a:graphicData uri="http://schemas.microsoft.com/office/word/2010/wordprocessingShape">
                    <wps:wsp>
                      <wps:cNvSpPr/>
                      <wps:spPr>
                        <a:xfrm flipH="1">
                          <a:off x="0" y="0"/>
                          <a:ext cx="103926" cy="10392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D0C93E3" id="Rectangle 17" o:spid="_x0000_s1026" style="width:8.2pt;height:8.2pt;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" filled="f" strokecolor="black [3213]">
                <w10:anchorlock/>
              </v:rect>
            </w:pict>
          </mc:Fallback>
        </mc:AlternateContent>
      </w:r>
    </w:p>
    <w:p w14:paraId="3B7C98EA" w14:textId="77777777" w:rsidR="00F663FB" w:rsidRPr="00D95499" w:rsidRDefault="00F663FB" w:rsidP="00F663FB">
      <w:pPr>
        <w:jc w:val="center"/>
      </w:pPr>
    </w:p>
    <w:p w14:paraId="360323BF" w14:textId="77777777" w:rsidR="00F663FB" w:rsidRPr="00D95499" w:rsidRDefault="00F663FB" w:rsidP="00F663FB">
      <w:pPr>
        <w:jc w:val="center"/>
      </w:pPr>
    </w:p>
    <w:p w14:paraId="317F2EF4" w14:textId="77777777" w:rsidR="00F663FB" w:rsidRPr="00D95499" w:rsidRDefault="00F663FB" w:rsidP="00F663FB">
      <w:pPr>
        <w:jc w:val="center"/>
      </w:pPr>
      <w:r w:rsidRPr="00D95499">
        <w:rPr>
          <w:noProof/>
        </w:rPr>
        <mc:AlternateContent>
          <mc:Choice Requires="wps">
            <w:drawing>
              <wp:inline distT="0" distB="0" distL="0" distR="0" wp14:anchorId="11333A5B" wp14:editId="75525ECA">
                <wp:extent cx="103926" cy="103928"/>
                <wp:effectExtent l="0" t="0" r="10795" b="10795"/>
                <wp:docPr id="19" name="Rectangle 19"/>
                <wp:cNvGraphicFramePr/>
                <a:graphic xmlns:a="http://schemas.openxmlformats.org/drawingml/2006/main">
                  <a:graphicData uri="http://schemas.microsoft.com/office/word/2010/wordprocessingShape">
                    <wps:wsp>
                      <wps:cNvSpPr/>
                      <wps:spPr>
                        <a:xfrm flipH="1">
                          <a:off x="0" y="0"/>
                          <a:ext cx="103926" cy="10392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125E222" id="Rectangle 19" o:spid="_x0000_s1026" style="width:8.2pt;height:8.2pt;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" filled="f" strokecolor="black [3213]">
                <w10:anchorlock/>
              </v:rect>
            </w:pict>
          </mc:Fallback>
        </mc:AlternateContent>
      </w:r>
    </w:p>
    <w:p w14:paraId="773914F0" w14:textId="77777777" w:rsidR="00F663FB" w:rsidRPr="00D95499" w:rsidRDefault="00F663FB" w:rsidP="00F663FB">
      <w:pPr>
        <w:jc w:val="center"/>
      </w:pPr>
    </w:p>
    <w:p w14:paraId="63E53445" w14:textId="77777777" w:rsidR="00F663FB" w:rsidRPr="00D95499" w:rsidRDefault="00F663FB" w:rsidP="00F663FB">
      <w:pPr>
        <w:jc w:val="center"/>
      </w:pPr>
    </w:p>
    <w:p w14:paraId="6B132949" w14:textId="77777777" w:rsidR="00F663FB" w:rsidRPr="00D95499" w:rsidRDefault="00F663FB" w:rsidP="00F663FB">
      <w:pPr>
        <w:jc w:val="center"/>
      </w:pPr>
      <w:r w:rsidRPr="00D95499">
        <w:rPr>
          <w:noProof/>
        </w:rPr>
        <mc:AlternateContent>
          <mc:Choice Requires="wps">
            <w:drawing>
              <wp:inline distT="0" distB="0" distL="0" distR="0" wp14:anchorId="740B7240" wp14:editId="762AFFA7">
                <wp:extent cx="103926" cy="103928"/>
                <wp:effectExtent l="0" t="0" r="10795" b="10795"/>
                <wp:docPr id="21" name="Rectangle 21"/>
                <wp:cNvGraphicFramePr/>
                <a:graphic xmlns:a="http://schemas.openxmlformats.org/drawingml/2006/main">
                  <a:graphicData uri="http://schemas.microsoft.com/office/word/2010/wordprocessingShape">
                    <wps:wsp>
                      <wps:cNvSpPr/>
                      <wps:spPr>
                        <a:xfrm flipH="1">
                          <a:off x="0" y="0"/>
                          <a:ext cx="103926" cy="10392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272798" id="Rectangle 21" o:spid="_x0000_s1026" style="width:8.2pt;height:8.2pt;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" filled="f" strokecolor="black [3213]">
                <w10:anchorlock/>
              </v:rect>
            </w:pict>
          </mc:Fallback>
        </mc:AlternateContent>
      </w:r>
    </w:p>
    <w:p w14:paraId="5923B6C6" w14:textId="77777777" w:rsidR="00F663FB" w:rsidRPr="00D95499" w:rsidRDefault="00F663FB" w:rsidP="00F663FB">
      <w:pPr>
        <w:jc w:val="center"/>
      </w:pPr>
    </w:p>
    <w:p w14:paraId="4A27C171" w14:textId="77777777" w:rsidR="00F663FB" w:rsidRPr="00D95499" w:rsidRDefault="00F663FB" w:rsidP="00F663FB">
      <w:pPr>
        <w:jc w:val="center"/>
      </w:pPr>
    </w:p>
    <w:p w14:paraId="7234DB06" w14:textId="77777777" w:rsidR="00F663FB" w:rsidRPr="00D95499" w:rsidRDefault="00F663FB" w:rsidP="00F663FB">
      <w:pPr>
        <w:jc w:val="center"/>
      </w:pPr>
    </w:p>
    <w:p w14:paraId="70C36040" w14:textId="77777777" w:rsidR="00F663FB" w:rsidRPr="00D95499" w:rsidRDefault="00F663FB" w:rsidP="00F663FB">
      <w:pPr>
        <w:jc w:val="center"/>
      </w:pPr>
    </w:p>
    <w:p w14:paraId="125066D2" w14:textId="77777777" w:rsidR="00F663FB" w:rsidRPr="00D95499" w:rsidRDefault="00F663FB" w:rsidP="00F663FB">
      <w:pPr>
        <w:jc w:val="center"/>
      </w:pPr>
    </w:p>
    <w:p w14:paraId="31854B99" w14:textId="77777777" w:rsidR="00F663FB" w:rsidRPr="00D95499" w:rsidRDefault="00F663FB" w:rsidP="00F663FB">
      <w:pPr>
        <w:jc w:val="center"/>
      </w:pPr>
    </w:p>
    <w:p w14:paraId="66D6ECBC" w14:textId="77777777" w:rsidR="00FD2973" w:rsidRDefault="00FD2973" w:rsidP="00F663FB">
      <w:pPr>
        <w:jc w:val="center"/>
        <w:rPr>
          <w:i/>
        </w:rPr>
      </w:pPr>
    </w:p>
    <w:p w14:paraId="61B20718" w14:textId="384FC21F" w:rsidR="00F663FB" w:rsidRPr="00D95499" w:rsidRDefault="00F663FB" w:rsidP="00F663FB">
      <w:pPr>
        <w:jc w:val="center"/>
        <w:rPr>
          <w:i/>
        </w:rPr>
      </w:pPr>
      <w:r w:rsidRPr="00D95499">
        <w:rPr>
          <w:i/>
        </w:rPr>
        <w:t>Nein</w:t>
      </w:r>
    </w:p>
    <w:p w14:paraId="05C70DBF" w14:textId="77777777" w:rsidR="00F663FB" w:rsidRPr="00D95499" w:rsidRDefault="00F663FB" w:rsidP="00F663FB">
      <w:pPr>
        <w:jc w:val="center"/>
      </w:pPr>
    </w:p>
    <w:p w14:paraId="40670CB0" w14:textId="77777777" w:rsidR="00F663FB" w:rsidRPr="00D95499" w:rsidRDefault="00F663FB" w:rsidP="00F663FB">
      <w:pPr>
        <w:jc w:val="center"/>
      </w:pPr>
      <w:r w:rsidRPr="00D95499">
        <w:rPr>
          <w:noProof/>
        </w:rPr>
        <mc:AlternateContent>
          <mc:Choice Requires="wps">
            <w:drawing>
              <wp:inline distT="0" distB="0" distL="0" distR="0" wp14:anchorId="6A9E93FD" wp14:editId="60A04785">
                <wp:extent cx="103926" cy="103928"/>
                <wp:effectExtent l="0" t="0" r="10795" b="10795"/>
                <wp:docPr id="23" name="Rectangle 23"/>
                <wp:cNvGraphicFramePr/>
                <a:graphic xmlns:a="http://schemas.openxmlformats.org/drawingml/2006/main">
                  <a:graphicData uri="http://schemas.microsoft.com/office/word/2010/wordprocessingShape">
                    <wps:wsp>
                      <wps:cNvSpPr/>
                      <wps:spPr>
                        <a:xfrm flipH="1">
                          <a:off x="0" y="0"/>
                          <a:ext cx="103926" cy="10392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0AC3793" id="Rectangle 23" o:spid="_x0000_s1026" style="width:8.2pt;height:8.2pt;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" filled="f" strokecolor="black [3213]">
                <w10:anchorlock/>
              </v:rect>
            </w:pict>
          </mc:Fallback>
        </mc:AlternateContent>
      </w:r>
    </w:p>
    <w:p w14:paraId="4C5E8D89" w14:textId="77777777" w:rsidR="00F663FB" w:rsidRPr="00D95499" w:rsidRDefault="00F663FB" w:rsidP="00F663FB">
      <w:pPr>
        <w:jc w:val="center"/>
      </w:pPr>
    </w:p>
    <w:p w14:paraId="62689330" w14:textId="77777777" w:rsidR="00F663FB" w:rsidRPr="00D95499" w:rsidRDefault="00F663FB" w:rsidP="00F663FB">
      <w:pPr>
        <w:sectPr w:rsidR="00F663FB" w:rsidRPr="00D95499" w:rsidSect="00641717">
          <w:headerReference w:type="default" r:id="rId16"/>
          <w:footerReference w:type="default" r:id="rId17"/>
          <w:type w:val="continuous"/>
          <w:pgSz w:w="11906" w:h="16838"/>
          <w:pgMar w:top="1417" w:right="1417" w:bottom="1134" w:left="1417" w:header="708" w:footer="708" w:gutter="0"/>
          <w:cols w:num="3" w:space="697" w:equalWidth="0">
            <w:col w:w="6237" w:space="697"/>
            <w:col w:w="720" w:space="698"/>
            <w:col w:w="720"/>
          </w:cols>
          <w:docGrid w:linePitch="360"/>
        </w:sectPr>
      </w:pPr>
    </w:p>
    <w:p w14:paraId="60E39125" w14:textId="77777777" w:rsidR="00F663FB" w:rsidRPr="00D95499" w:rsidRDefault="00F663FB" w:rsidP="00F663FB"/>
    <w:p w14:paraId="15442A2F" w14:textId="77777777" w:rsidR="00F663FB" w:rsidRPr="00D95499" w:rsidRDefault="00F663FB" w:rsidP="00F663FB">
      <w:r w:rsidRPr="00D95499">
        <w:t>__________________________________________________________________________</w:t>
      </w:r>
    </w:p>
    <w:p w14:paraId="73131C92" w14:textId="77777777" w:rsidR="00F663FB" w:rsidRPr="00D95499" w:rsidRDefault="00F663FB" w:rsidP="00F663FB">
      <w:pPr>
        <w:tabs>
          <w:tab w:val="right" w:pos="9072"/>
        </w:tabs>
      </w:pPr>
      <w:r w:rsidRPr="00D95499">
        <w:t>Datum</w:t>
      </w:r>
      <w:r w:rsidRPr="00D95499">
        <w:tab/>
        <w:t>Unterschrift Versuchsperson</w:t>
      </w:r>
    </w:p>
    <w:p w14:paraId="3F3C0287" w14:textId="77777777" w:rsidR="00F663FB" w:rsidRPr="00D95499" w:rsidRDefault="00F663FB" w:rsidP="00F663FB"/>
    <w:p w14:paraId="7C39C7AF" w14:textId="77777777" w:rsidR="00F663FB" w:rsidRPr="00D95499" w:rsidRDefault="00F663FB" w:rsidP="00F663FB"/>
    <w:p w14:paraId="772B20F6" w14:textId="17A8D623" w:rsidR="00412F98" w:rsidRDefault="00412F98" w:rsidP="00412F98">
      <w:pPr>
        <w:rPr>
          <w:b/>
        </w:rPr>
      </w:pPr>
      <w:r w:rsidRPr="00E64880">
        <w:rPr>
          <w:b/>
        </w:rPr>
        <w:t>Widerrufung</w:t>
      </w:r>
      <w:r w:rsidR="007A67D0">
        <w:rPr>
          <w:b/>
        </w:rPr>
        <w:t xml:space="preserve"> &amp; Löschung Ihrer Daten</w:t>
      </w:r>
    </w:p>
    <w:p w14:paraId="7B6D8071" w14:textId="77777777" w:rsidR="00D2403B" w:rsidRPr="00E64880" w:rsidRDefault="00D2403B" w:rsidP="00412F98">
      <w:pPr>
        <w:rPr>
          <w:b/>
        </w:rPr>
      </w:pPr>
    </w:p>
    <w:p w14:paraId="4C9C824A" w14:textId="65AB758E" w:rsidR="00412F98" w:rsidRDefault="00760175" w:rsidP="00412F98">
      <w:pPr>
        <w:jc w:val="both"/>
      </w:pPr>
      <w:r>
        <w:t>Sie haben für mindestens 30 Tage aber maximal bis zur Einreichung Ihrer Daten im Rahmen einer wissenschaftlichen Publikation das Recht Ihr Einverständnis zu widerrufen</w:t>
      </w:r>
      <w:r w:rsidR="007A67D0">
        <w:t xml:space="preserve"> und Ihre Daten löschen zu lassen</w:t>
      </w:r>
      <w:r>
        <w:t>. Die Kontaktadresse hierfür finden Sie rechts oben auf diesem Blatt. Geben Sie dabei das oben genannte Datum, den Studiennamen und Ihren Versuchspersonencode an. Ihr Versuchspersonencode lautet</w:t>
      </w:r>
      <w:r w:rsidR="00412F98">
        <w:t>:</w:t>
      </w:r>
    </w:p>
    <w:p w14:paraId="2B3F33B7" w14:textId="77777777" w:rsidR="004304D3" w:rsidRPr="00E35128" w:rsidRDefault="00412F98" w:rsidP="00412F98">
      <w:pPr>
        <w:jc w:val="right"/>
      </w:pPr>
      <w:proofErr w:type="spellStart"/>
      <w:r w:rsidRPr="001A3FB1">
        <w:rPr>
          <w:color w:val="808080" w:themeColor="background1" w:themeShade="80"/>
          <w:sz w:val="16"/>
          <w:szCs w:val="16"/>
        </w:rPr>
        <w:t>Participant’s</w:t>
      </w:r>
      <w:proofErr w:type="spellEnd"/>
      <w:r w:rsidRPr="001A3FB1">
        <w:rPr>
          <w:color w:val="808080" w:themeColor="background1" w:themeShade="80"/>
          <w:sz w:val="16"/>
          <w:szCs w:val="16"/>
        </w:rPr>
        <w:t xml:space="preserve"> code</w:t>
      </w:r>
      <w:r w:rsidRPr="00CC6B5D">
        <w:rPr>
          <w:color w:val="808080" w:themeColor="background1" w:themeShade="80"/>
          <w:sz w:val="16"/>
          <w:szCs w:val="16"/>
        </w:rPr>
        <w:t xml:space="preserve">  [        </w:t>
      </w:r>
      <w:r>
        <w:rPr>
          <w:color w:val="808080" w:themeColor="background1" w:themeShade="80"/>
          <w:sz w:val="16"/>
          <w:szCs w:val="16"/>
        </w:rPr>
        <w:t xml:space="preserve">              </w:t>
      </w:r>
      <w:r w:rsidRPr="00CC6B5D">
        <w:rPr>
          <w:color w:val="808080" w:themeColor="background1" w:themeShade="80"/>
          <w:sz w:val="16"/>
          <w:szCs w:val="16"/>
        </w:rPr>
        <w:t xml:space="preserve">           ]</w:t>
      </w:r>
    </w:p>
    <w:sectPr w:rsidR="004304D3" w:rsidRPr="00E35128" w:rsidSect="00990210">
      <w:type w:val="continuous"/>
      <w:pgSz w:w="11906" w:h="16838" w:code="9"/>
      <w:pgMar w:top="1417" w:right="1417" w:bottom="1134" w:left="1417" w:header="708" w:footer="708" w:gutter="0"/>
      <w:cols w:space="6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6392F" w14:textId="77777777" w:rsidR="00FC44E3" w:rsidRDefault="00FC44E3" w:rsidP="000F608E">
      <w:pPr>
        <w:spacing w:line="240" w:lineRule="auto"/>
      </w:pPr>
      <w:r>
        <w:separator/>
      </w:r>
    </w:p>
  </w:endnote>
  <w:endnote w:type="continuationSeparator" w:id="0">
    <w:p w14:paraId="25B35CAB" w14:textId="77777777" w:rsidR="00FC44E3" w:rsidRDefault="00FC44E3" w:rsidP="000F60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C1CBC" w14:textId="77777777" w:rsidR="001465D6" w:rsidRPr="001465D6" w:rsidRDefault="001465D6" w:rsidP="001465D6">
    <w:pPr>
      <w:pStyle w:val="Footer"/>
      <w:suppressAutoHyphens/>
      <w:autoSpaceDN w:val="0"/>
      <w:jc w:val="right"/>
      <w:textAlignment w:val="baseline"/>
      <w:rPr>
        <w:noProof/>
        <w:sz w:val="16"/>
        <w:szCs w:val="16"/>
      </w:rPr>
    </w:pPr>
    <w:r>
      <w:rPr>
        <w:color w:val="808080" w:themeColor="background1" w:themeShade="80"/>
        <w:sz w:val="16"/>
        <w:szCs w:val="16"/>
      </w:rPr>
      <w:t xml:space="preserve">Einverständniserklärung </w:t>
    </w:r>
    <w:r>
      <w:ptab w:relativeTo="margin" w:alignment="center" w:leader="none"/>
    </w:r>
    <w:r>
      <w:ptab w:relativeTo="margin" w:alignment="right" w:leader="none"/>
    </w:r>
    <w:sdt>
      <w:sdtPr>
        <w:id w:val="-1131089808"/>
        <w:docPartObj>
          <w:docPartGallery w:val="Page Numbers (Bottom of Page)"/>
          <w:docPartUnique/>
        </w:docPartObj>
      </w:sdtPr>
      <w:sdtEndPr>
        <w:rPr>
          <w:noProof/>
        </w:rPr>
      </w:sdtEndPr>
      <w:sdtContent>
        <w:sdt>
          <w:sdtPr>
            <w:rPr>
              <w:color w:val="808080" w:themeColor="background1" w:themeShade="80"/>
            </w:rPr>
            <w:id w:val="1676688519"/>
            <w:docPartObj>
              <w:docPartGallery w:val="Page Numbers (Bottom of Page)"/>
              <w:docPartUnique/>
            </w:docPartObj>
          </w:sdtPr>
          <w:sdtEndPr>
            <w:rPr>
              <w:noProof/>
              <w:color w:val="000000"/>
              <w:sz w:val="16"/>
              <w:szCs w:val="16"/>
            </w:rPr>
          </w:sdtEndPr>
          <w:sdtContent>
            <w:r w:rsidRPr="009353D1">
              <w:rPr>
                <w:color w:val="808080" w:themeColor="background1" w:themeShade="80"/>
                <w:sz w:val="16"/>
                <w:szCs w:val="16"/>
              </w:rPr>
              <w:t>Seite</w:t>
            </w:r>
            <w:r>
              <w:rPr>
                <w:color w:val="808080" w:themeColor="background1" w:themeShade="80"/>
                <w:sz w:val="16"/>
                <w:szCs w:val="16"/>
              </w:rPr>
              <w:t xml:space="preserve"> 1 von 1</w:t>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17AD6" w14:textId="77777777" w:rsidR="00397E90" w:rsidRPr="00F00A97" w:rsidRDefault="00397E90" w:rsidP="00F00A97">
    <w:pPr>
      <w:pStyle w:val="Footer"/>
      <w:suppressAutoHyphens/>
      <w:autoSpaceDN w:val="0"/>
      <w:jc w:val="right"/>
      <w:textAlignment w:val="baseline"/>
      <w:rPr>
        <w:noProof/>
        <w:sz w:val="16"/>
        <w:szCs w:val="16"/>
      </w:rPr>
    </w:pPr>
    <w:r>
      <w:rPr>
        <w:color w:val="808080" w:themeColor="background1" w:themeShade="80"/>
        <w:sz w:val="16"/>
        <w:szCs w:val="16"/>
      </w:rPr>
      <w:t xml:space="preserve">Einverständniserklärung </w:t>
    </w:r>
    <w:r>
      <w:ptab w:relativeTo="margin" w:alignment="center" w:leader="none"/>
    </w:r>
    <w:r>
      <w:ptab w:relativeTo="margin" w:alignment="right" w:leader="none"/>
    </w:r>
    <w:sdt>
      <w:sdtPr>
        <w:id w:val="-1141188740"/>
        <w:docPartObj>
          <w:docPartGallery w:val="Page Numbers (Bottom of Page)"/>
          <w:docPartUnique/>
        </w:docPartObj>
      </w:sdtPr>
      <w:sdtEndPr>
        <w:rPr>
          <w:noProof/>
        </w:rPr>
      </w:sdtEndPr>
      <w:sdtContent>
        <w:sdt>
          <w:sdtPr>
            <w:rPr>
              <w:color w:val="808080" w:themeColor="background1" w:themeShade="80"/>
            </w:rPr>
            <w:id w:val="142173359"/>
            <w:docPartObj>
              <w:docPartGallery w:val="Page Numbers (Bottom of Page)"/>
              <w:docPartUnique/>
            </w:docPartObj>
          </w:sdtPr>
          <w:sdtEndPr>
            <w:rPr>
              <w:noProof/>
              <w:color w:val="000000"/>
              <w:sz w:val="16"/>
              <w:szCs w:val="16"/>
            </w:rPr>
          </w:sdtEndPr>
          <w:sdtContent>
            <w:r w:rsidRPr="009353D1">
              <w:rPr>
                <w:color w:val="808080" w:themeColor="background1" w:themeShade="80"/>
                <w:sz w:val="16"/>
                <w:szCs w:val="16"/>
              </w:rPr>
              <w:t>Seite</w:t>
            </w:r>
            <w:r w:rsidR="001465D6">
              <w:rPr>
                <w:color w:val="808080" w:themeColor="background1" w:themeShade="80"/>
                <w:sz w:val="16"/>
                <w:szCs w:val="16"/>
              </w:rPr>
              <w:t xml:space="preserve"> 1 von 1</w:t>
            </w:r>
          </w:sdtContent>
        </w:sdt>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A80BF" w14:textId="77777777" w:rsidR="000F608E" w:rsidRPr="00F00A97" w:rsidRDefault="00F00A97" w:rsidP="00F00A97">
    <w:pPr>
      <w:pStyle w:val="Footer"/>
      <w:suppressAutoHyphens/>
      <w:autoSpaceDN w:val="0"/>
      <w:jc w:val="right"/>
      <w:textAlignment w:val="baseline"/>
      <w:rPr>
        <w:noProof/>
        <w:sz w:val="16"/>
        <w:szCs w:val="16"/>
      </w:rPr>
    </w:pPr>
    <w:r>
      <w:rPr>
        <w:color w:val="808080" w:themeColor="background1" w:themeShade="80"/>
        <w:sz w:val="16"/>
        <w:szCs w:val="16"/>
      </w:rPr>
      <w:t xml:space="preserve">Einverständniserklärung </w:t>
    </w:r>
    <w:r>
      <w:ptab w:relativeTo="margin" w:alignment="center" w:leader="none"/>
    </w:r>
    <w:r>
      <w:ptab w:relativeTo="margin" w:alignment="right" w:leader="none"/>
    </w:r>
    <w:sdt>
      <w:sdtPr>
        <w:id w:val="941499642"/>
        <w:docPartObj>
          <w:docPartGallery w:val="Page Numbers (Bottom of Page)"/>
          <w:docPartUnique/>
        </w:docPartObj>
      </w:sdtPr>
      <w:sdtEndPr>
        <w:rPr>
          <w:noProof/>
        </w:rPr>
      </w:sdtEndPr>
      <w:sdtContent>
        <w:sdt>
          <w:sdtPr>
            <w:rPr>
              <w:color w:val="808080" w:themeColor="background1" w:themeShade="80"/>
            </w:rPr>
            <w:id w:val="-1288814238"/>
            <w:docPartObj>
              <w:docPartGallery w:val="Page Numbers (Bottom of Page)"/>
              <w:docPartUnique/>
            </w:docPartObj>
          </w:sdtPr>
          <w:sdtEndPr>
            <w:rPr>
              <w:noProof/>
              <w:color w:val="000000"/>
              <w:sz w:val="16"/>
              <w:szCs w:val="16"/>
            </w:rPr>
          </w:sdtEndPr>
          <w:sdtContent>
            <w:r w:rsidRPr="009353D1">
              <w:rPr>
                <w:color w:val="808080" w:themeColor="background1" w:themeShade="80"/>
                <w:sz w:val="16"/>
                <w:szCs w:val="16"/>
              </w:rPr>
              <w:t xml:space="preserve">Seite </w:t>
            </w:r>
            <w:r w:rsidRPr="009353D1">
              <w:rPr>
                <w:color w:val="808080" w:themeColor="background1" w:themeShade="80"/>
                <w:sz w:val="16"/>
                <w:szCs w:val="16"/>
              </w:rPr>
              <w:fldChar w:fldCharType="begin"/>
            </w:r>
            <w:r w:rsidRPr="009353D1">
              <w:rPr>
                <w:color w:val="808080" w:themeColor="background1" w:themeShade="80"/>
                <w:sz w:val="16"/>
                <w:szCs w:val="16"/>
              </w:rPr>
              <w:instrText xml:space="preserve"> PAGE   \* MERGEFORMAT </w:instrText>
            </w:r>
            <w:r w:rsidRPr="009353D1">
              <w:rPr>
                <w:color w:val="808080" w:themeColor="background1" w:themeShade="80"/>
                <w:sz w:val="16"/>
                <w:szCs w:val="16"/>
              </w:rPr>
              <w:fldChar w:fldCharType="separate"/>
            </w:r>
            <w:r w:rsidR="00F663FB">
              <w:rPr>
                <w:noProof/>
                <w:color w:val="808080" w:themeColor="background1" w:themeShade="80"/>
                <w:sz w:val="16"/>
                <w:szCs w:val="16"/>
              </w:rPr>
              <w:t>2</w:t>
            </w:r>
            <w:r w:rsidRPr="009353D1">
              <w:rPr>
                <w:noProof/>
                <w:color w:val="808080" w:themeColor="background1" w:themeShade="80"/>
                <w:sz w:val="16"/>
                <w:szCs w:val="16"/>
              </w:rPr>
              <w:fldChar w:fldCharType="end"/>
            </w:r>
            <w:r w:rsidRPr="009353D1">
              <w:rPr>
                <w:noProof/>
                <w:color w:val="808080" w:themeColor="background1" w:themeShade="80"/>
                <w:sz w:val="16"/>
                <w:szCs w:val="16"/>
              </w:rPr>
              <w:t xml:space="preserve"> von </w:t>
            </w:r>
            <w:r w:rsidRPr="009353D1">
              <w:rPr>
                <w:noProof/>
                <w:color w:val="808080" w:themeColor="background1" w:themeShade="80"/>
                <w:sz w:val="16"/>
                <w:szCs w:val="16"/>
              </w:rPr>
              <w:fldChar w:fldCharType="begin"/>
            </w:r>
            <w:r w:rsidRPr="009353D1">
              <w:rPr>
                <w:noProof/>
                <w:color w:val="808080" w:themeColor="background1" w:themeShade="80"/>
                <w:sz w:val="16"/>
                <w:szCs w:val="16"/>
              </w:rPr>
              <w:instrText xml:space="preserve"> NUMPAGES   \* MERGEFORMAT </w:instrText>
            </w:r>
            <w:r w:rsidRPr="009353D1">
              <w:rPr>
                <w:noProof/>
                <w:color w:val="808080" w:themeColor="background1" w:themeShade="80"/>
                <w:sz w:val="16"/>
                <w:szCs w:val="16"/>
              </w:rPr>
              <w:fldChar w:fldCharType="separate"/>
            </w:r>
            <w:r w:rsidR="00412F98">
              <w:rPr>
                <w:noProof/>
                <w:color w:val="808080" w:themeColor="background1" w:themeShade="80"/>
                <w:sz w:val="16"/>
                <w:szCs w:val="16"/>
              </w:rPr>
              <w:t>1</w:t>
            </w:r>
            <w:r w:rsidRPr="009353D1">
              <w:rPr>
                <w:noProof/>
                <w:color w:val="808080" w:themeColor="background1" w:themeShade="80"/>
                <w:sz w:val="16"/>
                <w:szCs w:val="16"/>
              </w:rPr>
              <w:fldChar w:fldCharType="end"/>
            </w:r>
          </w:sdtContent>
        </w:sdt>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DC7AC" w14:textId="77777777" w:rsidR="00F663FB" w:rsidRPr="00F00A97" w:rsidRDefault="00F663FB" w:rsidP="00F00A97">
    <w:pPr>
      <w:pStyle w:val="Footer"/>
      <w:suppressAutoHyphens/>
      <w:autoSpaceDN w:val="0"/>
      <w:jc w:val="right"/>
      <w:textAlignment w:val="baseline"/>
      <w:rPr>
        <w:noProof/>
        <w:sz w:val="16"/>
        <w:szCs w:val="16"/>
      </w:rPr>
    </w:pPr>
    <w:r>
      <w:rPr>
        <w:color w:val="808080" w:themeColor="background1" w:themeShade="80"/>
        <w:sz w:val="16"/>
        <w:szCs w:val="16"/>
      </w:rPr>
      <w:t xml:space="preserve">Einverständniserklärung </w:t>
    </w:r>
    <w:r>
      <w:ptab w:relativeTo="margin" w:alignment="center" w:leader="none"/>
    </w:r>
    <w:r>
      <w:ptab w:relativeTo="margin" w:alignment="right" w:leader="none"/>
    </w:r>
    <w:sdt>
      <w:sdtPr>
        <w:id w:val="-68349666"/>
        <w:docPartObj>
          <w:docPartGallery w:val="Page Numbers (Bottom of Page)"/>
          <w:docPartUnique/>
        </w:docPartObj>
      </w:sdtPr>
      <w:sdtEndPr>
        <w:rPr>
          <w:noProof/>
        </w:rPr>
      </w:sdtEndPr>
      <w:sdtContent>
        <w:sdt>
          <w:sdtPr>
            <w:rPr>
              <w:color w:val="808080" w:themeColor="background1" w:themeShade="80"/>
            </w:rPr>
            <w:id w:val="-240332900"/>
            <w:docPartObj>
              <w:docPartGallery w:val="Page Numbers (Bottom of Page)"/>
              <w:docPartUnique/>
            </w:docPartObj>
          </w:sdtPr>
          <w:sdtEndPr>
            <w:rPr>
              <w:noProof/>
              <w:color w:val="000000"/>
              <w:sz w:val="16"/>
              <w:szCs w:val="16"/>
            </w:rPr>
          </w:sdtEndPr>
          <w:sdtContent>
            <w:r w:rsidRPr="009353D1">
              <w:rPr>
                <w:color w:val="808080" w:themeColor="background1" w:themeShade="80"/>
                <w:sz w:val="16"/>
                <w:szCs w:val="16"/>
              </w:rPr>
              <w:t xml:space="preserve">Seite </w:t>
            </w:r>
            <w:r w:rsidRPr="009353D1">
              <w:rPr>
                <w:color w:val="808080" w:themeColor="background1" w:themeShade="80"/>
                <w:sz w:val="16"/>
                <w:szCs w:val="16"/>
              </w:rPr>
              <w:fldChar w:fldCharType="begin"/>
            </w:r>
            <w:r w:rsidRPr="009353D1">
              <w:rPr>
                <w:color w:val="808080" w:themeColor="background1" w:themeShade="80"/>
                <w:sz w:val="16"/>
                <w:szCs w:val="16"/>
              </w:rPr>
              <w:instrText xml:space="preserve"> PAGE   \* MERGEFORMAT </w:instrText>
            </w:r>
            <w:r w:rsidRPr="009353D1">
              <w:rPr>
                <w:color w:val="808080" w:themeColor="background1" w:themeShade="80"/>
                <w:sz w:val="16"/>
                <w:szCs w:val="16"/>
              </w:rPr>
              <w:fldChar w:fldCharType="separate"/>
            </w:r>
            <w:r w:rsidR="001465D6">
              <w:rPr>
                <w:noProof/>
                <w:color w:val="808080" w:themeColor="background1" w:themeShade="80"/>
                <w:sz w:val="16"/>
                <w:szCs w:val="16"/>
              </w:rPr>
              <w:t>2</w:t>
            </w:r>
            <w:r w:rsidRPr="009353D1">
              <w:rPr>
                <w:noProof/>
                <w:color w:val="808080" w:themeColor="background1" w:themeShade="80"/>
                <w:sz w:val="16"/>
                <w:szCs w:val="16"/>
              </w:rPr>
              <w:fldChar w:fldCharType="end"/>
            </w:r>
            <w:r w:rsidRPr="009353D1">
              <w:rPr>
                <w:noProof/>
                <w:color w:val="808080" w:themeColor="background1" w:themeShade="80"/>
                <w:sz w:val="16"/>
                <w:szCs w:val="16"/>
              </w:rPr>
              <w:t xml:space="preserve"> von </w:t>
            </w:r>
            <w:r w:rsidRPr="009353D1">
              <w:rPr>
                <w:noProof/>
                <w:color w:val="808080" w:themeColor="background1" w:themeShade="80"/>
                <w:sz w:val="16"/>
                <w:szCs w:val="16"/>
              </w:rPr>
              <w:fldChar w:fldCharType="begin"/>
            </w:r>
            <w:r w:rsidRPr="009353D1">
              <w:rPr>
                <w:noProof/>
                <w:color w:val="808080" w:themeColor="background1" w:themeShade="80"/>
                <w:sz w:val="16"/>
                <w:szCs w:val="16"/>
              </w:rPr>
              <w:instrText xml:space="preserve"> NUMPAGES   \* MERGEFORMAT </w:instrText>
            </w:r>
            <w:r w:rsidRPr="009353D1">
              <w:rPr>
                <w:noProof/>
                <w:color w:val="808080" w:themeColor="background1" w:themeShade="80"/>
                <w:sz w:val="16"/>
                <w:szCs w:val="16"/>
              </w:rPr>
              <w:fldChar w:fldCharType="separate"/>
            </w:r>
            <w:r w:rsidR="00412F98">
              <w:rPr>
                <w:noProof/>
                <w:color w:val="808080" w:themeColor="background1" w:themeShade="80"/>
                <w:sz w:val="16"/>
                <w:szCs w:val="16"/>
              </w:rPr>
              <w:t>1</w:t>
            </w:r>
            <w:r w:rsidRPr="009353D1">
              <w:rPr>
                <w:noProof/>
                <w:color w:val="808080" w:themeColor="background1" w:themeShade="80"/>
                <w:sz w:val="16"/>
                <w:szCs w:val="16"/>
              </w:rPr>
              <w:fldChar w:fldCharType="end"/>
            </w:r>
          </w:sdtContent>
        </w:sdt>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10A14" w14:textId="77777777" w:rsidR="00F663FB" w:rsidRPr="00F00A97" w:rsidRDefault="00F663FB" w:rsidP="00F00A97">
    <w:pPr>
      <w:pStyle w:val="Footer"/>
      <w:suppressAutoHyphens/>
      <w:autoSpaceDN w:val="0"/>
      <w:jc w:val="right"/>
      <w:textAlignment w:val="baseline"/>
      <w:rPr>
        <w:noProof/>
        <w:sz w:val="16"/>
        <w:szCs w:val="16"/>
      </w:rPr>
    </w:pPr>
    <w:r>
      <w:rPr>
        <w:color w:val="808080" w:themeColor="background1" w:themeShade="80"/>
        <w:sz w:val="16"/>
        <w:szCs w:val="16"/>
      </w:rPr>
      <w:t xml:space="preserve">Einverständniserklärung </w:t>
    </w:r>
    <w:r>
      <w:ptab w:relativeTo="margin" w:alignment="center" w:leader="none"/>
    </w:r>
    <w:r>
      <w:ptab w:relativeTo="margin" w:alignment="right" w:leader="none"/>
    </w:r>
    <w:sdt>
      <w:sdtPr>
        <w:id w:val="-20398686"/>
        <w:docPartObj>
          <w:docPartGallery w:val="Page Numbers (Bottom of Page)"/>
          <w:docPartUnique/>
        </w:docPartObj>
      </w:sdtPr>
      <w:sdtEndPr>
        <w:rPr>
          <w:noProof/>
        </w:rPr>
      </w:sdtEndPr>
      <w:sdtContent>
        <w:sdt>
          <w:sdtPr>
            <w:rPr>
              <w:color w:val="808080" w:themeColor="background1" w:themeShade="80"/>
            </w:rPr>
            <w:id w:val="1402878615"/>
            <w:docPartObj>
              <w:docPartGallery w:val="Page Numbers (Bottom of Page)"/>
              <w:docPartUnique/>
            </w:docPartObj>
          </w:sdtPr>
          <w:sdtEndPr>
            <w:rPr>
              <w:noProof/>
              <w:color w:val="000000"/>
              <w:sz w:val="16"/>
              <w:szCs w:val="16"/>
            </w:rPr>
          </w:sdtEndPr>
          <w:sdtContent>
            <w:r w:rsidRPr="009353D1">
              <w:rPr>
                <w:color w:val="808080" w:themeColor="background1" w:themeShade="80"/>
                <w:sz w:val="16"/>
                <w:szCs w:val="16"/>
              </w:rPr>
              <w:t xml:space="preserve">Seite </w:t>
            </w:r>
            <w:r w:rsidRPr="009353D1">
              <w:rPr>
                <w:color w:val="808080" w:themeColor="background1" w:themeShade="80"/>
                <w:sz w:val="16"/>
                <w:szCs w:val="16"/>
              </w:rPr>
              <w:fldChar w:fldCharType="begin"/>
            </w:r>
            <w:r w:rsidRPr="009353D1">
              <w:rPr>
                <w:color w:val="808080" w:themeColor="background1" w:themeShade="80"/>
                <w:sz w:val="16"/>
                <w:szCs w:val="16"/>
              </w:rPr>
              <w:instrText xml:space="preserve"> PAGE   \* MERGEFORMAT </w:instrText>
            </w:r>
            <w:r w:rsidRPr="009353D1">
              <w:rPr>
                <w:color w:val="808080" w:themeColor="background1" w:themeShade="80"/>
                <w:sz w:val="16"/>
                <w:szCs w:val="16"/>
              </w:rPr>
              <w:fldChar w:fldCharType="separate"/>
            </w:r>
            <w:r w:rsidR="005D1295">
              <w:rPr>
                <w:noProof/>
                <w:color w:val="808080" w:themeColor="background1" w:themeShade="80"/>
                <w:sz w:val="16"/>
                <w:szCs w:val="16"/>
              </w:rPr>
              <w:t>3</w:t>
            </w:r>
            <w:r w:rsidRPr="009353D1">
              <w:rPr>
                <w:noProof/>
                <w:color w:val="808080" w:themeColor="background1" w:themeShade="80"/>
                <w:sz w:val="16"/>
                <w:szCs w:val="16"/>
              </w:rPr>
              <w:fldChar w:fldCharType="end"/>
            </w:r>
            <w:r w:rsidRPr="009353D1">
              <w:rPr>
                <w:noProof/>
                <w:color w:val="808080" w:themeColor="background1" w:themeShade="80"/>
                <w:sz w:val="16"/>
                <w:szCs w:val="16"/>
              </w:rPr>
              <w:t xml:space="preserve"> von </w:t>
            </w:r>
            <w:r w:rsidRPr="009353D1">
              <w:rPr>
                <w:noProof/>
                <w:color w:val="808080" w:themeColor="background1" w:themeShade="80"/>
                <w:sz w:val="16"/>
                <w:szCs w:val="16"/>
              </w:rPr>
              <w:fldChar w:fldCharType="begin"/>
            </w:r>
            <w:r w:rsidRPr="009353D1">
              <w:rPr>
                <w:noProof/>
                <w:color w:val="808080" w:themeColor="background1" w:themeShade="80"/>
                <w:sz w:val="16"/>
                <w:szCs w:val="16"/>
              </w:rPr>
              <w:instrText xml:space="preserve"> NUMPAGES   \* MERGEFORMAT </w:instrText>
            </w:r>
            <w:r w:rsidRPr="009353D1">
              <w:rPr>
                <w:noProof/>
                <w:color w:val="808080" w:themeColor="background1" w:themeShade="80"/>
                <w:sz w:val="16"/>
                <w:szCs w:val="16"/>
              </w:rPr>
              <w:fldChar w:fldCharType="separate"/>
            </w:r>
            <w:r w:rsidR="005D1295">
              <w:rPr>
                <w:noProof/>
                <w:color w:val="808080" w:themeColor="background1" w:themeShade="80"/>
                <w:sz w:val="16"/>
                <w:szCs w:val="16"/>
              </w:rPr>
              <w:t>3</w:t>
            </w:r>
            <w:r w:rsidRPr="009353D1">
              <w:rPr>
                <w:noProof/>
                <w:color w:val="808080" w:themeColor="background1" w:themeShade="80"/>
                <w:sz w:val="16"/>
                <w:szCs w:val="16"/>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F748E" w14:textId="77777777" w:rsidR="00FC44E3" w:rsidRDefault="00FC44E3" w:rsidP="000F608E">
      <w:pPr>
        <w:spacing w:line="240" w:lineRule="auto"/>
      </w:pPr>
      <w:r>
        <w:separator/>
      </w:r>
    </w:p>
  </w:footnote>
  <w:footnote w:type="continuationSeparator" w:id="0">
    <w:p w14:paraId="52B4545F" w14:textId="77777777" w:rsidR="00FC44E3" w:rsidRDefault="00FC44E3" w:rsidP="000F60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12B95" w14:textId="77777777" w:rsidR="001465D6" w:rsidRPr="001465D6" w:rsidRDefault="001465D6" w:rsidP="001465D6">
    <w:pPr>
      <w:pStyle w:val="Header"/>
      <w:tabs>
        <w:tab w:val="left" w:pos="2085"/>
      </w:tabs>
      <w:jc w:val="center"/>
      <w:rPr>
        <w:lang w:val="en-US"/>
      </w:rPr>
    </w:pPr>
    <w:r>
      <w:rPr>
        <w:color w:val="808080" w:themeColor="background1" w:themeShade="80"/>
        <w:sz w:val="16"/>
        <w:szCs w:val="16"/>
        <w:lang w:val="en-US"/>
      </w:rPr>
      <w:t xml:space="preserve">PARTICIPANT’S </w:t>
    </w:r>
    <w:r w:rsidRPr="00903999">
      <w:rPr>
        <w:color w:val="808080" w:themeColor="background1" w:themeShade="80"/>
        <w:sz w:val="16"/>
        <w:szCs w:val="16"/>
        <w:lang w:val="en-US"/>
      </w:rPr>
      <w:t xml:space="preserve">COPY – </w:t>
    </w:r>
    <w:r>
      <w:rPr>
        <w:color w:val="808080" w:themeColor="background1" w:themeShade="80"/>
        <w:sz w:val="16"/>
        <w:szCs w:val="16"/>
        <w:lang w:val="en-US"/>
      </w:rPr>
      <w:t xml:space="preserve">INCLUDE PARTICIPANT’S CODE </w:t>
    </w:r>
    <w:r w:rsidR="00B24CF7">
      <w:rPr>
        <w:color w:val="808080" w:themeColor="background1" w:themeShade="80"/>
        <w:sz w:val="16"/>
        <w:szCs w:val="16"/>
        <w:lang w:val="en-US"/>
      </w:rPr>
      <w:t xml:space="preserve">BUT </w:t>
    </w:r>
    <w:r w:rsidR="00B24CF7">
      <w:rPr>
        <w:b/>
        <w:color w:val="808080" w:themeColor="background1" w:themeShade="80"/>
        <w:sz w:val="16"/>
        <w:szCs w:val="16"/>
        <w:lang w:val="en-US"/>
      </w:rPr>
      <w:t>NOT</w:t>
    </w:r>
    <w:r w:rsidR="00B24CF7">
      <w:rPr>
        <w:color w:val="808080" w:themeColor="background1" w:themeShade="80"/>
        <w:sz w:val="16"/>
        <w:szCs w:val="16"/>
        <w:lang w:val="en-US"/>
      </w:rPr>
      <w:t xml:space="preserve"> THEIR NUMBER </w:t>
    </w:r>
    <w:r>
      <w:rPr>
        <w:color w:val="808080" w:themeColor="background1" w:themeShade="80"/>
        <w:sz w:val="16"/>
        <w:szCs w:val="16"/>
        <w:lang w:val="en-US"/>
      </w:rPr>
      <w:t>– GIVE TO PARTICIPANT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454CE" w14:textId="77777777" w:rsidR="00397E90" w:rsidRPr="00903999" w:rsidRDefault="00397E90" w:rsidP="00DA3172">
    <w:pPr>
      <w:pStyle w:val="Header"/>
      <w:tabs>
        <w:tab w:val="left" w:pos="2085"/>
      </w:tabs>
      <w:jc w:val="center"/>
      <w:rPr>
        <w:lang w:val="en-US"/>
      </w:rPr>
    </w:pPr>
    <w:r>
      <w:rPr>
        <w:color w:val="808080" w:themeColor="background1" w:themeShade="80"/>
        <w:sz w:val="16"/>
        <w:szCs w:val="16"/>
        <w:lang w:val="en-US"/>
      </w:rPr>
      <w:t xml:space="preserve">INTERNAL </w:t>
    </w:r>
    <w:r w:rsidRPr="00903999">
      <w:rPr>
        <w:color w:val="808080" w:themeColor="background1" w:themeShade="80"/>
        <w:sz w:val="16"/>
        <w:szCs w:val="16"/>
        <w:lang w:val="en-US"/>
      </w:rPr>
      <w:t xml:space="preserve">COPY – </w:t>
    </w:r>
    <w:r>
      <w:rPr>
        <w:color w:val="808080" w:themeColor="background1" w:themeShade="80"/>
        <w:sz w:val="16"/>
        <w:szCs w:val="16"/>
        <w:lang w:val="en-US"/>
      </w:rPr>
      <w:t xml:space="preserve">DO </w:t>
    </w:r>
    <w:r w:rsidRPr="00467E1F">
      <w:rPr>
        <w:b/>
        <w:color w:val="808080" w:themeColor="background1" w:themeShade="80"/>
        <w:sz w:val="16"/>
        <w:szCs w:val="16"/>
        <w:lang w:val="en-US"/>
      </w:rPr>
      <w:t>NOT</w:t>
    </w:r>
    <w:r>
      <w:rPr>
        <w:color w:val="808080" w:themeColor="background1" w:themeShade="80"/>
        <w:sz w:val="16"/>
        <w:szCs w:val="16"/>
        <w:lang w:val="en-US"/>
      </w:rPr>
      <w:t xml:space="preserve"> INCLUDE </w:t>
    </w:r>
    <w:r w:rsidR="008C6E04">
      <w:rPr>
        <w:color w:val="808080" w:themeColor="background1" w:themeShade="80"/>
        <w:sz w:val="16"/>
        <w:szCs w:val="16"/>
        <w:lang w:val="en-US"/>
      </w:rPr>
      <w:t>PARTICIPANT’S</w:t>
    </w:r>
    <w:r>
      <w:rPr>
        <w:color w:val="808080" w:themeColor="background1" w:themeShade="80"/>
        <w:sz w:val="16"/>
        <w:szCs w:val="16"/>
        <w:lang w:val="en-US"/>
      </w:rPr>
      <w:t xml:space="preserve"> CODE</w:t>
    </w:r>
    <w:r w:rsidR="00B24CF7" w:rsidRPr="00B24CF7">
      <w:rPr>
        <w:color w:val="808080" w:themeColor="background1" w:themeShade="80"/>
        <w:sz w:val="16"/>
        <w:szCs w:val="16"/>
        <w:lang w:val="en-US"/>
      </w:rPr>
      <w:t xml:space="preserve"> </w:t>
    </w:r>
    <w:r w:rsidR="00B24CF7">
      <w:rPr>
        <w:color w:val="808080" w:themeColor="background1" w:themeShade="80"/>
        <w:sz w:val="16"/>
        <w:szCs w:val="16"/>
        <w:lang w:val="en-US"/>
      </w:rPr>
      <w:t>OR NUMBER</w:t>
    </w:r>
    <w:r>
      <w:rPr>
        <w:color w:val="808080" w:themeColor="background1" w:themeShade="80"/>
        <w:sz w:val="16"/>
        <w:szCs w:val="16"/>
        <w:lang w:val="en-US"/>
      </w:rPr>
      <w:t xml:space="preserve"> – SEPARATE FROM DATA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61BF0" w14:textId="77777777" w:rsidR="00903999" w:rsidRPr="00903999" w:rsidRDefault="008922A3" w:rsidP="00DA3172">
    <w:pPr>
      <w:pStyle w:val="Header"/>
      <w:tabs>
        <w:tab w:val="left" w:pos="2085"/>
      </w:tabs>
      <w:jc w:val="center"/>
      <w:rPr>
        <w:lang w:val="en-US"/>
      </w:rPr>
    </w:pPr>
    <w:r>
      <w:rPr>
        <w:color w:val="808080" w:themeColor="background1" w:themeShade="80"/>
        <w:sz w:val="16"/>
        <w:szCs w:val="16"/>
        <w:lang w:val="en-US"/>
      </w:rPr>
      <w:t xml:space="preserve">INTERNAL </w:t>
    </w:r>
    <w:r w:rsidR="00903999" w:rsidRPr="00903999">
      <w:rPr>
        <w:color w:val="808080" w:themeColor="background1" w:themeShade="80"/>
        <w:sz w:val="16"/>
        <w:szCs w:val="16"/>
        <w:lang w:val="en-US"/>
      </w:rPr>
      <w:t xml:space="preserve">COPY – </w:t>
    </w:r>
    <w:r>
      <w:rPr>
        <w:color w:val="808080" w:themeColor="background1" w:themeShade="80"/>
        <w:sz w:val="16"/>
        <w:szCs w:val="16"/>
        <w:lang w:val="en-US"/>
      </w:rPr>
      <w:t xml:space="preserve">DO </w:t>
    </w:r>
    <w:r w:rsidRPr="00467E1F">
      <w:rPr>
        <w:b/>
        <w:color w:val="808080" w:themeColor="background1" w:themeShade="80"/>
        <w:sz w:val="16"/>
        <w:szCs w:val="16"/>
        <w:lang w:val="en-US"/>
      </w:rPr>
      <w:t>NOT</w:t>
    </w:r>
    <w:r>
      <w:rPr>
        <w:color w:val="808080" w:themeColor="background1" w:themeShade="80"/>
        <w:sz w:val="16"/>
        <w:szCs w:val="16"/>
        <w:lang w:val="en-US"/>
      </w:rPr>
      <w:t xml:space="preserve"> INCLUDE </w:t>
    </w:r>
    <w:r w:rsidR="00D3497A">
      <w:rPr>
        <w:color w:val="808080" w:themeColor="background1" w:themeShade="80"/>
        <w:sz w:val="16"/>
        <w:szCs w:val="16"/>
        <w:lang w:val="en-US"/>
      </w:rPr>
      <w:t>SUBJECT CODE</w:t>
    </w:r>
    <w:r>
      <w:rPr>
        <w:color w:val="808080" w:themeColor="background1" w:themeShade="80"/>
        <w:sz w:val="16"/>
        <w:szCs w:val="16"/>
        <w:lang w:val="en-US"/>
      </w:rPr>
      <w:t xml:space="preserve"> – SEPARATE FROM DATA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80D78" w14:textId="77777777" w:rsidR="00F663FB" w:rsidRPr="004D07EB" w:rsidRDefault="00F663FB" w:rsidP="004D07EB">
    <w:pPr>
      <w:pStyle w:val="Header"/>
      <w:tabs>
        <w:tab w:val="left" w:pos="2085"/>
      </w:tabs>
      <w:jc w:val="center"/>
      <w:rPr>
        <w:lang w:val="en-US"/>
      </w:rPr>
    </w:pPr>
    <w:r>
      <w:rPr>
        <w:color w:val="808080" w:themeColor="background1" w:themeShade="80"/>
        <w:sz w:val="16"/>
        <w:szCs w:val="16"/>
        <w:lang w:val="en-US"/>
      </w:rPr>
      <w:t xml:space="preserve">PARTICIPANT’S </w:t>
    </w:r>
    <w:r w:rsidRPr="00903999">
      <w:rPr>
        <w:color w:val="808080" w:themeColor="background1" w:themeShade="80"/>
        <w:sz w:val="16"/>
        <w:szCs w:val="16"/>
        <w:lang w:val="en-US"/>
      </w:rPr>
      <w:t xml:space="preserve">COPY – </w:t>
    </w:r>
    <w:r>
      <w:rPr>
        <w:color w:val="808080" w:themeColor="background1" w:themeShade="80"/>
        <w:sz w:val="16"/>
        <w:szCs w:val="16"/>
        <w:lang w:val="en-US"/>
      </w:rPr>
      <w:t>INCLUDE STUDY NAME AND PARTICIPANT’S CODE – GIVE TO PARTICIPANT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E5F6C" w14:textId="77777777" w:rsidR="00F663FB" w:rsidRPr="00903999" w:rsidRDefault="00F663FB" w:rsidP="00DA3172">
    <w:pPr>
      <w:pStyle w:val="Header"/>
      <w:tabs>
        <w:tab w:val="left" w:pos="2085"/>
      </w:tabs>
      <w:jc w:val="center"/>
      <w:rPr>
        <w:lang w:val="en-US"/>
      </w:rPr>
    </w:pPr>
    <w:r>
      <w:rPr>
        <w:color w:val="808080" w:themeColor="background1" w:themeShade="80"/>
        <w:sz w:val="16"/>
        <w:szCs w:val="16"/>
        <w:lang w:val="en-US"/>
      </w:rPr>
      <w:t xml:space="preserve">INTERNAL </w:t>
    </w:r>
    <w:r w:rsidRPr="00903999">
      <w:rPr>
        <w:color w:val="808080" w:themeColor="background1" w:themeShade="80"/>
        <w:sz w:val="16"/>
        <w:szCs w:val="16"/>
        <w:lang w:val="en-US"/>
      </w:rPr>
      <w:t xml:space="preserve">COPY – </w:t>
    </w:r>
    <w:r>
      <w:rPr>
        <w:color w:val="808080" w:themeColor="background1" w:themeShade="80"/>
        <w:sz w:val="16"/>
        <w:szCs w:val="16"/>
        <w:lang w:val="en-US"/>
      </w:rPr>
      <w:t xml:space="preserve">DO </w:t>
    </w:r>
    <w:r w:rsidRPr="00467E1F">
      <w:rPr>
        <w:b/>
        <w:color w:val="808080" w:themeColor="background1" w:themeShade="80"/>
        <w:sz w:val="16"/>
        <w:szCs w:val="16"/>
        <w:lang w:val="en-US"/>
      </w:rPr>
      <w:t>NOT</w:t>
    </w:r>
    <w:r>
      <w:rPr>
        <w:color w:val="808080" w:themeColor="background1" w:themeShade="80"/>
        <w:sz w:val="16"/>
        <w:szCs w:val="16"/>
        <w:lang w:val="en-US"/>
      </w:rPr>
      <w:t xml:space="preserve"> INCLUDE SUBJECT CODE – SEPARATE FROM DATA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attachedTemplate r:id="rId1"/>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E08"/>
    <w:rsid w:val="00000AB8"/>
    <w:rsid w:val="00045711"/>
    <w:rsid w:val="0006576C"/>
    <w:rsid w:val="00070C0D"/>
    <w:rsid w:val="00082535"/>
    <w:rsid w:val="00086E54"/>
    <w:rsid w:val="000C1784"/>
    <w:rsid w:val="000C3184"/>
    <w:rsid w:val="000F608E"/>
    <w:rsid w:val="00125F81"/>
    <w:rsid w:val="00131D96"/>
    <w:rsid w:val="0014550C"/>
    <w:rsid w:val="001465D6"/>
    <w:rsid w:val="001542C1"/>
    <w:rsid w:val="00157BFC"/>
    <w:rsid w:val="00160520"/>
    <w:rsid w:val="00180DC6"/>
    <w:rsid w:val="001918D8"/>
    <w:rsid w:val="001A3AF5"/>
    <w:rsid w:val="001E0CCF"/>
    <w:rsid w:val="001E6CC2"/>
    <w:rsid w:val="00255D02"/>
    <w:rsid w:val="00274974"/>
    <w:rsid w:val="00285F85"/>
    <w:rsid w:val="002A40C7"/>
    <w:rsid w:val="002B187B"/>
    <w:rsid w:val="002D2A39"/>
    <w:rsid w:val="002F0707"/>
    <w:rsid w:val="002F0A2C"/>
    <w:rsid w:val="00311F26"/>
    <w:rsid w:val="00320838"/>
    <w:rsid w:val="0034354F"/>
    <w:rsid w:val="00343A6C"/>
    <w:rsid w:val="00345B0E"/>
    <w:rsid w:val="00354461"/>
    <w:rsid w:val="00357DD2"/>
    <w:rsid w:val="00374963"/>
    <w:rsid w:val="00397E90"/>
    <w:rsid w:val="003A0D53"/>
    <w:rsid w:val="003D12CA"/>
    <w:rsid w:val="003D2BDB"/>
    <w:rsid w:val="003D430B"/>
    <w:rsid w:val="003F6001"/>
    <w:rsid w:val="00402069"/>
    <w:rsid w:val="00412F98"/>
    <w:rsid w:val="00415992"/>
    <w:rsid w:val="004304D3"/>
    <w:rsid w:val="00434E8D"/>
    <w:rsid w:val="00444E7C"/>
    <w:rsid w:val="00464F99"/>
    <w:rsid w:val="00467C6A"/>
    <w:rsid w:val="00467E1F"/>
    <w:rsid w:val="00476D01"/>
    <w:rsid w:val="00487A6C"/>
    <w:rsid w:val="0049126B"/>
    <w:rsid w:val="004B5D24"/>
    <w:rsid w:val="004B7C09"/>
    <w:rsid w:val="004C037F"/>
    <w:rsid w:val="004E105B"/>
    <w:rsid w:val="004E535D"/>
    <w:rsid w:val="00512FE3"/>
    <w:rsid w:val="005310E2"/>
    <w:rsid w:val="00545137"/>
    <w:rsid w:val="005558F7"/>
    <w:rsid w:val="00556927"/>
    <w:rsid w:val="00581F59"/>
    <w:rsid w:val="0058398E"/>
    <w:rsid w:val="005B1146"/>
    <w:rsid w:val="005C4C01"/>
    <w:rsid w:val="005D1295"/>
    <w:rsid w:val="005D1E08"/>
    <w:rsid w:val="005D2C0B"/>
    <w:rsid w:val="005E2021"/>
    <w:rsid w:val="005E2991"/>
    <w:rsid w:val="005E7C18"/>
    <w:rsid w:val="005F6159"/>
    <w:rsid w:val="00600C62"/>
    <w:rsid w:val="00610C6F"/>
    <w:rsid w:val="006316FF"/>
    <w:rsid w:val="0063671D"/>
    <w:rsid w:val="00641717"/>
    <w:rsid w:val="00651BB1"/>
    <w:rsid w:val="00657D72"/>
    <w:rsid w:val="00671BE4"/>
    <w:rsid w:val="006800BD"/>
    <w:rsid w:val="0068339F"/>
    <w:rsid w:val="006B1FE9"/>
    <w:rsid w:val="006B3A0C"/>
    <w:rsid w:val="006B520D"/>
    <w:rsid w:val="006D6478"/>
    <w:rsid w:val="006E0E90"/>
    <w:rsid w:val="006E6345"/>
    <w:rsid w:val="00712BF4"/>
    <w:rsid w:val="00712DE2"/>
    <w:rsid w:val="00713B3E"/>
    <w:rsid w:val="00715264"/>
    <w:rsid w:val="007171F0"/>
    <w:rsid w:val="007172ED"/>
    <w:rsid w:val="0073310D"/>
    <w:rsid w:val="00735D28"/>
    <w:rsid w:val="00760175"/>
    <w:rsid w:val="00787E50"/>
    <w:rsid w:val="00795815"/>
    <w:rsid w:val="00795B22"/>
    <w:rsid w:val="007968C1"/>
    <w:rsid w:val="007A67D0"/>
    <w:rsid w:val="007C4AAA"/>
    <w:rsid w:val="00820847"/>
    <w:rsid w:val="00832756"/>
    <w:rsid w:val="0083286C"/>
    <w:rsid w:val="00842C73"/>
    <w:rsid w:val="008605E7"/>
    <w:rsid w:val="00871D9F"/>
    <w:rsid w:val="00882933"/>
    <w:rsid w:val="008922A3"/>
    <w:rsid w:val="008A098E"/>
    <w:rsid w:val="008B169F"/>
    <w:rsid w:val="008B5975"/>
    <w:rsid w:val="008C6E04"/>
    <w:rsid w:val="008D2F14"/>
    <w:rsid w:val="008D7ACF"/>
    <w:rsid w:val="008F0085"/>
    <w:rsid w:val="00903999"/>
    <w:rsid w:val="00922685"/>
    <w:rsid w:val="00923B17"/>
    <w:rsid w:val="00940399"/>
    <w:rsid w:val="0094665B"/>
    <w:rsid w:val="0096697F"/>
    <w:rsid w:val="00970D61"/>
    <w:rsid w:val="00983E90"/>
    <w:rsid w:val="00986656"/>
    <w:rsid w:val="00990210"/>
    <w:rsid w:val="009E1179"/>
    <w:rsid w:val="009E5A4F"/>
    <w:rsid w:val="00A17D34"/>
    <w:rsid w:val="00A24A8E"/>
    <w:rsid w:val="00A31AE6"/>
    <w:rsid w:val="00A51BA8"/>
    <w:rsid w:val="00A543B2"/>
    <w:rsid w:val="00A71DCA"/>
    <w:rsid w:val="00A86779"/>
    <w:rsid w:val="00AA4622"/>
    <w:rsid w:val="00AB59AC"/>
    <w:rsid w:val="00AC13DA"/>
    <w:rsid w:val="00AE33C9"/>
    <w:rsid w:val="00AF01E2"/>
    <w:rsid w:val="00AF64A9"/>
    <w:rsid w:val="00AF7F01"/>
    <w:rsid w:val="00B06C29"/>
    <w:rsid w:val="00B24CF7"/>
    <w:rsid w:val="00B91836"/>
    <w:rsid w:val="00BA1F12"/>
    <w:rsid w:val="00BB60C2"/>
    <w:rsid w:val="00BF0C1F"/>
    <w:rsid w:val="00C05411"/>
    <w:rsid w:val="00C16697"/>
    <w:rsid w:val="00C203DB"/>
    <w:rsid w:val="00C26AC8"/>
    <w:rsid w:val="00C27D95"/>
    <w:rsid w:val="00C36C76"/>
    <w:rsid w:val="00C445E5"/>
    <w:rsid w:val="00C46977"/>
    <w:rsid w:val="00C50901"/>
    <w:rsid w:val="00C56339"/>
    <w:rsid w:val="00C61BC0"/>
    <w:rsid w:val="00C67342"/>
    <w:rsid w:val="00C739D9"/>
    <w:rsid w:val="00C7491B"/>
    <w:rsid w:val="00CA0E37"/>
    <w:rsid w:val="00CE67A3"/>
    <w:rsid w:val="00CF647D"/>
    <w:rsid w:val="00CF77CA"/>
    <w:rsid w:val="00D01F50"/>
    <w:rsid w:val="00D02D3E"/>
    <w:rsid w:val="00D06389"/>
    <w:rsid w:val="00D2403B"/>
    <w:rsid w:val="00D3497A"/>
    <w:rsid w:val="00D4063D"/>
    <w:rsid w:val="00D40DA6"/>
    <w:rsid w:val="00D547E1"/>
    <w:rsid w:val="00D703C9"/>
    <w:rsid w:val="00D80A61"/>
    <w:rsid w:val="00D843D6"/>
    <w:rsid w:val="00D95589"/>
    <w:rsid w:val="00DA0A7D"/>
    <w:rsid w:val="00DA3172"/>
    <w:rsid w:val="00DC6BF3"/>
    <w:rsid w:val="00DD18F0"/>
    <w:rsid w:val="00DE1179"/>
    <w:rsid w:val="00E26C7F"/>
    <w:rsid w:val="00E35128"/>
    <w:rsid w:val="00E56EEC"/>
    <w:rsid w:val="00E57240"/>
    <w:rsid w:val="00E74EA5"/>
    <w:rsid w:val="00E754AA"/>
    <w:rsid w:val="00EB5886"/>
    <w:rsid w:val="00EC6C4A"/>
    <w:rsid w:val="00EE63A6"/>
    <w:rsid w:val="00EF4F91"/>
    <w:rsid w:val="00F00A97"/>
    <w:rsid w:val="00F126A6"/>
    <w:rsid w:val="00F320A6"/>
    <w:rsid w:val="00F322D3"/>
    <w:rsid w:val="00F4031D"/>
    <w:rsid w:val="00F40BC4"/>
    <w:rsid w:val="00F419C6"/>
    <w:rsid w:val="00F50778"/>
    <w:rsid w:val="00F53046"/>
    <w:rsid w:val="00F663FB"/>
    <w:rsid w:val="00FA42AC"/>
    <w:rsid w:val="00FA5213"/>
    <w:rsid w:val="00FA675A"/>
    <w:rsid w:val="00FA7544"/>
    <w:rsid w:val="00FC44E3"/>
    <w:rsid w:val="00FD24F8"/>
    <w:rsid w:val="00FD2973"/>
    <w:rsid w:val="00FD722B"/>
    <w:rsid w:val="00FF23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A9353"/>
  <w15:chartTrackingRefBased/>
  <w15:docId w15:val="{86E2DCC5-D31E-6046-9499-33A50A58B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2CA"/>
    <w:pPr>
      <w:spacing w:after="0" w:line="276" w:lineRule="auto"/>
    </w:pPr>
    <w:rPr>
      <w:rFonts w:ascii="Arial" w:eastAsia="Times New Roman" w:hAnsi="Arial" w:cs="Arial"/>
      <w:color w:val="00000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293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2933"/>
    <w:rPr>
      <w:rFonts w:ascii="Segoe UI" w:eastAsia="Times New Roman" w:hAnsi="Segoe UI" w:cs="Segoe UI"/>
      <w:color w:val="000000"/>
      <w:sz w:val="18"/>
      <w:szCs w:val="18"/>
      <w:lang w:eastAsia="de-DE"/>
    </w:rPr>
  </w:style>
  <w:style w:type="paragraph" w:styleId="Header">
    <w:name w:val="header"/>
    <w:basedOn w:val="Normal"/>
    <w:link w:val="HeaderChar"/>
    <w:uiPriority w:val="99"/>
    <w:unhideWhenUsed/>
    <w:rsid w:val="000F608E"/>
    <w:pPr>
      <w:tabs>
        <w:tab w:val="center" w:pos="4536"/>
        <w:tab w:val="right" w:pos="9072"/>
      </w:tabs>
      <w:spacing w:line="240" w:lineRule="auto"/>
    </w:pPr>
  </w:style>
  <w:style w:type="character" w:customStyle="1" w:styleId="HeaderChar">
    <w:name w:val="Header Char"/>
    <w:basedOn w:val="DefaultParagraphFont"/>
    <w:link w:val="Header"/>
    <w:uiPriority w:val="99"/>
    <w:rsid w:val="000F608E"/>
    <w:rPr>
      <w:rFonts w:ascii="Arial" w:eastAsia="Times New Roman" w:hAnsi="Arial" w:cs="Arial"/>
      <w:color w:val="000000"/>
      <w:lang w:eastAsia="de-DE"/>
    </w:rPr>
  </w:style>
  <w:style w:type="paragraph" w:styleId="Footer">
    <w:name w:val="footer"/>
    <w:basedOn w:val="Normal"/>
    <w:link w:val="FooterChar"/>
    <w:uiPriority w:val="99"/>
    <w:unhideWhenUsed/>
    <w:rsid w:val="000F608E"/>
    <w:pPr>
      <w:tabs>
        <w:tab w:val="center" w:pos="4536"/>
        <w:tab w:val="right" w:pos="9072"/>
      </w:tabs>
      <w:spacing w:line="240" w:lineRule="auto"/>
    </w:pPr>
  </w:style>
  <w:style w:type="character" w:customStyle="1" w:styleId="FooterChar">
    <w:name w:val="Footer Char"/>
    <w:basedOn w:val="DefaultParagraphFont"/>
    <w:link w:val="Footer"/>
    <w:uiPriority w:val="99"/>
    <w:rsid w:val="000F608E"/>
    <w:rPr>
      <w:rFonts w:ascii="Arial" w:eastAsia="Times New Roman" w:hAnsi="Arial" w:cs="Arial"/>
      <w:color w:val="00000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ettings" Target="settings.xml"/><Relationship Id="rId16" Type="http://schemas.openxmlformats.org/officeDocument/2006/relationships/header" Target="header5.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ukasgehrke/Desktop/2a_Einverstaendniserklaer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2a_Einverstaendniserklaerung.dotx</Template>
  <TotalTime>14</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TU-Pseudonym 6266954352737809</cp:lastModifiedBy>
  <cp:revision>6</cp:revision>
  <cp:lastPrinted>2022-04-12T14:40:00Z</cp:lastPrinted>
  <dcterms:created xsi:type="dcterms:W3CDTF">2022-04-12T14:40:00Z</dcterms:created>
  <dcterms:modified xsi:type="dcterms:W3CDTF">2023-04-04T12:09:00Z</dcterms:modified>
</cp:coreProperties>
</file>