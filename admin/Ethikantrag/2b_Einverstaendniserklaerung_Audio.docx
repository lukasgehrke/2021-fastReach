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B32C" w14:textId="77777777" w:rsidR="00A14E84" w:rsidRPr="00E35128" w:rsidRDefault="00A14E84" w:rsidP="002361DD">
      <w:pPr>
        <w:tabs>
          <w:tab w:val="right" w:pos="9072"/>
        </w:tabs>
        <w:jc w:val="right"/>
        <w:rPr>
          <w:b/>
          <w:bCs/>
          <w:color w:val="C50E20"/>
          <w:sz w:val="16"/>
          <w:szCs w:val="16"/>
        </w:rPr>
      </w:pPr>
      <w:r w:rsidRPr="00E35128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BB78D87" wp14:editId="1BBD26D9">
            <wp:simplePos x="0" y="0"/>
            <wp:positionH relativeFrom="column">
              <wp:posOffset>986155</wp:posOffset>
            </wp:positionH>
            <wp:positionV relativeFrom="paragraph">
              <wp:posOffset>0</wp:posOffset>
            </wp:positionV>
            <wp:extent cx="1990725" cy="50101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128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2880C27" wp14:editId="78470C48">
            <wp:simplePos x="0" y="0"/>
            <wp:positionH relativeFrom="column">
              <wp:posOffset>-4445</wp:posOffset>
            </wp:positionH>
            <wp:positionV relativeFrom="paragraph">
              <wp:posOffset>5080</wp:posOffset>
            </wp:positionV>
            <wp:extent cx="889019" cy="495779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19" cy="49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128">
        <w:rPr>
          <w:b/>
          <w:bCs/>
          <w:color w:val="C50E20"/>
          <w:sz w:val="16"/>
          <w:szCs w:val="16"/>
        </w:rPr>
        <w:t>Prof. Dr. Klaus Gramann</w:t>
      </w:r>
    </w:p>
    <w:p w14:paraId="09488291" w14:textId="77777777" w:rsidR="00A14E84" w:rsidRPr="00E35128" w:rsidRDefault="00A14E84" w:rsidP="00A14E84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35128">
        <w:rPr>
          <w:bCs/>
          <w:color w:val="7F7F7F" w:themeColor="text1" w:themeTint="80"/>
          <w:sz w:val="16"/>
          <w:szCs w:val="16"/>
        </w:rPr>
        <w:t>Sekretariat MAR 3-2</w:t>
      </w:r>
    </w:p>
    <w:p w14:paraId="3DC5B783" w14:textId="77777777" w:rsidR="00A14E84" w:rsidRPr="00E35128" w:rsidRDefault="00A14E84" w:rsidP="00A14E84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35128">
        <w:rPr>
          <w:bCs/>
          <w:color w:val="7F7F7F" w:themeColor="text1" w:themeTint="80"/>
          <w:sz w:val="16"/>
          <w:szCs w:val="16"/>
        </w:rPr>
        <w:t xml:space="preserve">Marchstraße 23 </w:t>
      </w:r>
    </w:p>
    <w:p w14:paraId="651DF753" w14:textId="77777777" w:rsidR="00A14E84" w:rsidRPr="00E35128" w:rsidRDefault="00A14E84" w:rsidP="00A14E84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35128">
        <w:rPr>
          <w:bCs/>
          <w:color w:val="7F7F7F" w:themeColor="text1" w:themeTint="80"/>
          <w:sz w:val="16"/>
          <w:szCs w:val="16"/>
        </w:rPr>
        <w:t>10587 Berlin</w:t>
      </w:r>
    </w:p>
    <w:p w14:paraId="49A62A15" w14:textId="77777777" w:rsidR="00A14E84" w:rsidRPr="00E35128" w:rsidRDefault="00A14E84" w:rsidP="00A14E84">
      <w:pPr>
        <w:tabs>
          <w:tab w:val="right" w:pos="9356"/>
        </w:tabs>
        <w:rPr>
          <w:b/>
          <w:bCs/>
        </w:rPr>
      </w:pPr>
    </w:p>
    <w:p w14:paraId="06A935EF" w14:textId="77777777" w:rsidR="00A14E84" w:rsidRPr="00E35128" w:rsidRDefault="00A14E84" w:rsidP="00A14E84">
      <w:pPr>
        <w:tabs>
          <w:tab w:val="right" w:pos="9356"/>
        </w:tabs>
        <w:rPr>
          <w:b/>
          <w:bCs/>
        </w:rPr>
      </w:pPr>
    </w:p>
    <w:p w14:paraId="2486BE2F" w14:textId="77777777" w:rsidR="00B40756" w:rsidRPr="00A97CA4" w:rsidRDefault="00B40756" w:rsidP="00B40756">
      <w:pPr>
        <w:tabs>
          <w:tab w:val="right" w:pos="9072"/>
        </w:tabs>
      </w:pPr>
      <w:r w:rsidRPr="00641717">
        <w:rPr>
          <w:b/>
          <w:bCs/>
          <w:sz w:val="28"/>
          <w:szCs w:val="28"/>
        </w:rPr>
        <w:t>Einverständniserklärung</w:t>
      </w:r>
      <w:r>
        <w:rPr>
          <w:b/>
          <w:bCs/>
          <w:sz w:val="28"/>
          <w:szCs w:val="28"/>
        </w:rPr>
        <w:t xml:space="preserve"> </w:t>
      </w:r>
      <w:r w:rsidR="005C3C6C">
        <w:rPr>
          <w:b/>
          <w:bCs/>
          <w:sz w:val="28"/>
          <w:szCs w:val="28"/>
        </w:rPr>
        <w:t>Audio</w:t>
      </w:r>
      <w:r w:rsidR="007257B7">
        <w:rPr>
          <w:b/>
          <w:bCs/>
          <w:sz w:val="28"/>
          <w:szCs w:val="28"/>
        </w:rPr>
        <w:t>aufzeichnungen</w:t>
      </w:r>
    </w:p>
    <w:p w14:paraId="603AD8EE" w14:textId="77777777" w:rsidR="002D2B22" w:rsidRPr="00B47AB3" w:rsidRDefault="002D2B22" w:rsidP="002D2B22">
      <w:pPr>
        <w:jc w:val="both"/>
        <w:rPr>
          <w:bCs/>
          <w:color w:val="auto"/>
        </w:rPr>
      </w:pPr>
    </w:p>
    <w:p w14:paraId="4CA103B8" w14:textId="7396DCF9" w:rsidR="002D2B22" w:rsidRPr="00B47AB3" w:rsidRDefault="002D2B22" w:rsidP="002D2B22">
      <w:pPr>
        <w:jc w:val="both"/>
        <w:rPr>
          <w:bCs/>
          <w:color w:val="auto"/>
        </w:rPr>
      </w:pPr>
      <w:r w:rsidRPr="00B47AB3">
        <w:rPr>
          <w:bCs/>
          <w:color w:val="auto"/>
        </w:rPr>
        <w:t xml:space="preserve">Diese Einverständniserklärung betrifft </w:t>
      </w:r>
      <w:r w:rsidR="005C3C6C" w:rsidRPr="00B47AB3">
        <w:rPr>
          <w:bCs/>
          <w:color w:val="auto"/>
        </w:rPr>
        <w:t>Audio</w:t>
      </w:r>
      <w:r w:rsidRPr="00B47AB3">
        <w:rPr>
          <w:bCs/>
          <w:color w:val="auto"/>
        </w:rPr>
        <w:t xml:space="preserve">aufzeichnungen die </w:t>
      </w:r>
      <w:r w:rsidR="008B722B" w:rsidRPr="00B47AB3">
        <w:rPr>
          <w:bCs/>
          <w:color w:val="auto"/>
        </w:rPr>
        <w:t>während</w:t>
      </w:r>
      <w:r w:rsidRPr="00B47AB3">
        <w:rPr>
          <w:bCs/>
          <w:color w:val="auto"/>
        </w:rPr>
        <w:t xml:space="preserve"> der Studie „</w:t>
      </w:r>
      <w:proofErr w:type="gramStart"/>
      <w:r w:rsidR="00853DEB">
        <w:rPr>
          <w:bCs/>
          <w:color w:val="auto"/>
        </w:rPr>
        <w:t>EMS Interaktion</w:t>
      </w:r>
      <w:proofErr w:type="gramEnd"/>
      <w:r w:rsidRPr="00B47AB3">
        <w:rPr>
          <w:bCs/>
          <w:color w:val="auto"/>
        </w:rPr>
        <w:t>“ gemacht werden, wie beschri</w:t>
      </w:r>
      <w:r w:rsidR="00AD65E3" w:rsidRPr="00B47AB3">
        <w:rPr>
          <w:bCs/>
          <w:color w:val="auto"/>
        </w:rPr>
        <w:t>eben im Informationsblatt vom</w:t>
      </w:r>
      <w:r w:rsidR="00853DEB">
        <w:rPr>
          <w:bCs/>
          <w:color w:val="auto"/>
        </w:rPr>
        <w:t xml:space="preserve"> 30.01.2023</w:t>
      </w:r>
      <w:r w:rsidRPr="00B47AB3">
        <w:rPr>
          <w:bCs/>
          <w:color w:val="auto"/>
        </w:rPr>
        <w:t>.</w:t>
      </w:r>
      <w:r w:rsidR="00B337C8" w:rsidRPr="00B47AB3">
        <w:rPr>
          <w:bCs/>
          <w:color w:val="auto"/>
        </w:rPr>
        <w:t xml:space="preserve"> </w:t>
      </w:r>
      <w:r w:rsidR="00B337C8" w:rsidRPr="00B47AB3">
        <w:rPr>
          <w:color w:val="auto"/>
          <w:szCs w:val="19"/>
          <w:shd w:val="clear" w:color="auto" w:fill="FFFFFF"/>
        </w:rPr>
        <w:t>Das Einverständnis zum Studium der Audiodaten ist Teil des Einverständnisses an der Studienteilnahme. Alle weiteren Einverständnisse erfolgen zusätzlich und unabhängig von der Versuchsteilnahme.</w:t>
      </w:r>
    </w:p>
    <w:p w14:paraId="58187AD7" w14:textId="77777777" w:rsidR="00922685" w:rsidRPr="00B47AB3" w:rsidRDefault="00922685" w:rsidP="00641717">
      <w:pPr>
        <w:jc w:val="both"/>
        <w:rPr>
          <w:b/>
          <w:bCs/>
          <w:color w:val="auto"/>
        </w:rPr>
      </w:pPr>
    </w:p>
    <w:p w14:paraId="3E2D7182" w14:textId="77777777" w:rsidR="00641717" w:rsidRDefault="00641717" w:rsidP="003D12CA">
      <w:pPr>
        <w:jc w:val="both"/>
      </w:pPr>
      <w:r w:rsidRPr="00906525">
        <w:rPr>
          <w:b/>
          <w:bCs/>
        </w:rPr>
        <w:t xml:space="preserve">Bitte </w:t>
      </w:r>
      <w:r w:rsidR="007C4AAA">
        <w:rPr>
          <w:b/>
          <w:bCs/>
        </w:rPr>
        <w:t>k</w:t>
      </w:r>
      <w:r w:rsidRPr="00906525">
        <w:rPr>
          <w:b/>
          <w:bCs/>
        </w:rPr>
        <w:t>reuzen Sie das Zutreffende an</w:t>
      </w:r>
      <w:r>
        <w:rPr>
          <w:b/>
          <w:bCs/>
        </w:rPr>
        <w:t>.</w:t>
      </w:r>
      <w:r w:rsidR="00397E90" w:rsidRPr="00397E90">
        <w:t xml:space="preserve"> </w:t>
      </w:r>
    </w:p>
    <w:p w14:paraId="7068552D" w14:textId="77777777" w:rsidR="00641717" w:rsidRPr="00397E90" w:rsidRDefault="00641717" w:rsidP="003D12CA">
      <w:pPr>
        <w:jc w:val="both"/>
      </w:pPr>
    </w:p>
    <w:p w14:paraId="6D988E17" w14:textId="77777777" w:rsidR="00397E90" w:rsidRPr="00A17D34" w:rsidRDefault="00397E90" w:rsidP="00397E90">
      <w:pPr>
        <w:jc w:val="both"/>
        <w:sectPr w:rsidR="00397E90" w:rsidRPr="00A17D34" w:rsidSect="00397E9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417" w:right="1417" w:bottom="1134" w:left="1417" w:header="708" w:footer="708" w:gutter="0"/>
          <w:cols w:space="697"/>
          <w:docGrid w:linePitch="360"/>
        </w:sectPr>
      </w:pPr>
    </w:p>
    <w:p w14:paraId="108FF42E" w14:textId="77777777" w:rsidR="00B40756" w:rsidRDefault="00B40756" w:rsidP="00B40756">
      <w:pPr>
        <w:jc w:val="both"/>
        <w:rPr>
          <w:b/>
        </w:rPr>
      </w:pPr>
      <w:r>
        <w:rPr>
          <w:b/>
        </w:rPr>
        <w:t xml:space="preserve">Nutzung der </w:t>
      </w:r>
      <w:r w:rsidR="005C3C6C">
        <w:rPr>
          <w:b/>
        </w:rPr>
        <w:t xml:space="preserve">Audioaufzeichnungen </w:t>
      </w:r>
    </w:p>
    <w:p w14:paraId="7D974ADF" w14:textId="77777777" w:rsidR="003D12CA" w:rsidRDefault="003D12CA" w:rsidP="003D12CA">
      <w:pPr>
        <w:jc w:val="both"/>
      </w:pPr>
    </w:p>
    <w:p w14:paraId="302035C3" w14:textId="77777777" w:rsidR="00B40756" w:rsidRDefault="00B40756" w:rsidP="00B40756">
      <w:r>
        <w:t xml:space="preserve">Das Forschungsteam darf die </w:t>
      </w:r>
      <w:r w:rsidR="005C3C6C">
        <w:t xml:space="preserve">Audioaufzeichnungen </w:t>
      </w:r>
      <w:r>
        <w:t>studieren.</w:t>
      </w:r>
    </w:p>
    <w:p w14:paraId="5EBB5148" w14:textId="77777777" w:rsidR="00B40756" w:rsidRDefault="00B40756" w:rsidP="00B40756"/>
    <w:p w14:paraId="532A1005" w14:textId="77777777" w:rsidR="00B40756" w:rsidRDefault="00B40756" w:rsidP="00B40756">
      <w:r>
        <w:t xml:space="preserve">Die </w:t>
      </w:r>
      <w:r w:rsidR="005C3C6C">
        <w:t xml:space="preserve">Audioaufzeichnungen </w:t>
      </w:r>
      <w:r>
        <w:t xml:space="preserve"> dürfen anderen Teilnehmern des Versuchs gezeigt werden.</w:t>
      </w:r>
    </w:p>
    <w:p w14:paraId="0FB579FE" w14:textId="77777777" w:rsidR="00B40756" w:rsidRDefault="00B40756" w:rsidP="00B40756"/>
    <w:p w14:paraId="4015C783" w14:textId="77777777" w:rsidR="00B40756" w:rsidRDefault="00B40756" w:rsidP="00B40756">
      <w:r>
        <w:t xml:space="preserve">Die </w:t>
      </w:r>
      <w:r w:rsidR="005C3C6C">
        <w:t xml:space="preserve">Audioaufzeichnungen </w:t>
      </w:r>
      <w:r>
        <w:t xml:space="preserve"> dürfen in wissenschaftlichen Kontexten wie z.B. Besprechungen und Konferenzen gezeigt werden.</w:t>
      </w:r>
    </w:p>
    <w:p w14:paraId="1E93B5F2" w14:textId="77777777" w:rsidR="00620D32" w:rsidRDefault="00620D32" w:rsidP="00B40756"/>
    <w:p w14:paraId="23B7D816" w14:textId="77777777" w:rsidR="00620D32" w:rsidRDefault="007F7AA4" w:rsidP="00B40756">
      <w:r w:rsidRPr="007F7AA4">
        <w:t xml:space="preserve">Die </w:t>
      </w:r>
      <w:r w:rsidR="005C3C6C">
        <w:t xml:space="preserve">Audioaufzeichnungen </w:t>
      </w:r>
      <w:r w:rsidRPr="007F7AA4">
        <w:t xml:space="preserve"> dürfen im Rahmen von Lehrveranstaltungen teilnehmenden Studenten gezeigt werden.</w:t>
      </w:r>
    </w:p>
    <w:p w14:paraId="5EE98F4B" w14:textId="77777777" w:rsidR="00B40756" w:rsidRDefault="00B40756" w:rsidP="00B40756"/>
    <w:p w14:paraId="412B1F24" w14:textId="77777777" w:rsidR="00B40756" w:rsidRDefault="00B40756" w:rsidP="00B40756">
      <w:r>
        <w:t xml:space="preserve">Die </w:t>
      </w:r>
      <w:r w:rsidR="005C3C6C">
        <w:t xml:space="preserve">Audioaufzeichnungen </w:t>
      </w:r>
      <w:r>
        <w:t xml:space="preserve"> dürfen in wissenschaftlichen Publikationen verwendet werden.</w:t>
      </w:r>
    </w:p>
    <w:p w14:paraId="2E567B53" w14:textId="77777777" w:rsidR="00B40756" w:rsidRDefault="00B40756" w:rsidP="00B40756"/>
    <w:p w14:paraId="46C5F16C" w14:textId="77777777" w:rsidR="00B40756" w:rsidRDefault="00B40756" w:rsidP="00B40756">
      <w:r>
        <w:t xml:space="preserve">Die </w:t>
      </w:r>
      <w:r w:rsidR="005C3C6C">
        <w:t xml:space="preserve">Audioaufzeichnungen </w:t>
      </w:r>
      <w:r>
        <w:t xml:space="preserve"> dürfen in öffentlichen Präsentationen einem nicht-wissenschaftlichen Publikum gezeigt werden.</w:t>
      </w:r>
    </w:p>
    <w:p w14:paraId="32CBA702" w14:textId="77777777" w:rsidR="00B40756" w:rsidRDefault="00B40756" w:rsidP="00B40756"/>
    <w:p w14:paraId="49D2CB59" w14:textId="77777777" w:rsidR="00B40756" w:rsidRDefault="00B40756" w:rsidP="00B40756">
      <w:r>
        <w:t xml:space="preserve">Die </w:t>
      </w:r>
      <w:r w:rsidR="005C3C6C">
        <w:t xml:space="preserve">Audioaufzeichnungen </w:t>
      </w:r>
      <w:r>
        <w:t xml:space="preserve"> dürfen im Radio und im Fernsehen gezeigt werden.</w:t>
      </w:r>
    </w:p>
    <w:p w14:paraId="36CFE415" w14:textId="77777777" w:rsidR="003D12CA" w:rsidRDefault="003D12CA" w:rsidP="003D12CA">
      <w:pPr>
        <w:jc w:val="right"/>
        <w:rPr>
          <w:i/>
        </w:rPr>
      </w:pPr>
      <w:r>
        <w:br w:type="column"/>
      </w:r>
      <w:r>
        <w:rPr>
          <w:i/>
        </w:rPr>
        <w:t>Ja</w:t>
      </w:r>
    </w:p>
    <w:p w14:paraId="606DCFCB" w14:textId="77777777" w:rsidR="004304D3" w:rsidRDefault="004304D3" w:rsidP="003D12CA">
      <w:pPr>
        <w:jc w:val="right"/>
        <w:rPr>
          <w:i/>
        </w:rPr>
      </w:pPr>
    </w:p>
    <w:p w14:paraId="6FC99A9A" w14:textId="77777777" w:rsidR="003D12CA" w:rsidRDefault="00D10CB9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8AF175F" wp14:editId="50208308">
                <wp:extent cx="103926" cy="103928"/>
                <wp:effectExtent l="0" t="0" r="10795" b="10795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8F5C3" id="Rectangle 33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243CE974" w14:textId="77777777" w:rsidR="004304D3" w:rsidRDefault="004304D3" w:rsidP="003D12CA">
      <w:pPr>
        <w:jc w:val="right"/>
        <w:rPr>
          <w:i/>
        </w:rPr>
      </w:pPr>
    </w:p>
    <w:p w14:paraId="4FD4C302" w14:textId="77777777" w:rsidR="004304D3" w:rsidRDefault="00D10CB9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A4FBCDA" wp14:editId="300C9CBC">
                <wp:extent cx="103926" cy="103928"/>
                <wp:effectExtent l="0" t="0" r="10795" b="1079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34E5F" id="Rectangle 8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304A0296" w14:textId="77777777" w:rsidR="004304D3" w:rsidRDefault="004304D3" w:rsidP="003D12CA">
      <w:pPr>
        <w:jc w:val="right"/>
        <w:rPr>
          <w:i/>
        </w:rPr>
      </w:pPr>
    </w:p>
    <w:p w14:paraId="22520CAF" w14:textId="77777777" w:rsidR="00C16697" w:rsidRDefault="00C16697" w:rsidP="003D12CA">
      <w:pPr>
        <w:jc w:val="right"/>
        <w:rPr>
          <w:i/>
        </w:rPr>
      </w:pPr>
    </w:p>
    <w:p w14:paraId="40BD6765" w14:textId="77777777" w:rsidR="004304D3" w:rsidRDefault="00D10CB9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6EE5B235" wp14:editId="7CF29A41">
                <wp:extent cx="103926" cy="103928"/>
                <wp:effectExtent l="0" t="0" r="10795" b="1079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2FA09" id="Rectangle 10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3D347505" w14:textId="77777777" w:rsidR="004304D3" w:rsidRDefault="004304D3" w:rsidP="003D12CA">
      <w:pPr>
        <w:jc w:val="right"/>
        <w:rPr>
          <w:i/>
        </w:rPr>
      </w:pPr>
    </w:p>
    <w:p w14:paraId="207A06CD" w14:textId="77777777" w:rsidR="00DC6BF3" w:rsidRDefault="00DC6BF3" w:rsidP="003D12CA">
      <w:pPr>
        <w:jc w:val="right"/>
        <w:rPr>
          <w:i/>
        </w:rPr>
      </w:pPr>
    </w:p>
    <w:p w14:paraId="0463B2FA" w14:textId="77777777" w:rsidR="00DC6BF3" w:rsidRDefault="00DC6BF3" w:rsidP="003D12CA">
      <w:pPr>
        <w:jc w:val="right"/>
        <w:rPr>
          <w:i/>
        </w:rPr>
      </w:pPr>
    </w:p>
    <w:p w14:paraId="7FD5E5C0" w14:textId="77777777" w:rsidR="004304D3" w:rsidRDefault="00D10CB9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214AB53" wp14:editId="6DFD3E6E">
                <wp:extent cx="103926" cy="103928"/>
                <wp:effectExtent l="0" t="0" r="10795" b="1079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D75E5" id="Rectangle 11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4BDBFB26" w14:textId="77777777" w:rsidR="004304D3" w:rsidRDefault="004304D3" w:rsidP="003D12CA">
      <w:pPr>
        <w:jc w:val="right"/>
        <w:rPr>
          <w:i/>
        </w:rPr>
      </w:pPr>
    </w:p>
    <w:p w14:paraId="513EB925" w14:textId="77777777" w:rsidR="004304D3" w:rsidRDefault="004304D3" w:rsidP="003D12CA">
      <w:pPr>
        <w:jc w:val="right"/>
        <w:rPr>
          <w:i/>
        </w:rPr>
      </w:pPr>
    </w:p>
    <w:p w14:paraId="6E51A032" w14:textId="77777777" w:rsidR="004304D3" w:rsidRDefault="00D10CB9" w:rsidP="004304D3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750F368" wp14:editId="6796A77C">
                <wp:extent cx="103926" cy="103928"/>
                <wp:effectExtent l="0" t="0" r="10795" b="1079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DB4CC" id="Rectangle 12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4C7BA39C" w14:textId="77777777" w:rsidR="004304D3" w:rsidRDefault="004304D3" w:rsidP="003D12CA">
      <w:pPr>
        <w:jc w:val="right"/>
        <w:rPr>
          <w:i/>
        </w:rPr>
      </w:pPr>
    </w:p>
    <w:p w14:paraId="3E4084D8" w14:textId="77777777" w:rsidR="00BA696C" w:rsidRDefault="00BA696C" w:rsidP="003D12CA">
      <w:pPr>
        <w:jc w:val="right"/>
        <w:rPr>
          <w:i/>
        </w:rPr>
      </w:pPr>
    </w:p>
    <w:p w14:paraId="4C351EE5" w14:textId="77777777" w:rsidR="004304D3" w:rsidRDefault="00D10CB9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9A41D8F" wp14:editId="480EC4CD">
                <wp:extent cx="103926" cy="103928"/>
                <wp:effectExtent l="0" t="0" r="10795" b="1079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404A2" id="Rectangle 13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2CEF1B86" w14:textId="77777777" w:rsidR="00620D32" w:rsidRDefault="00620D32" w:rsidP="003D12CA">
      <w:pPr>
        <w:jc w:val="right"/>
        <w:rPr>
          <w:i/>
        </w:rPr>
      </w:pPr>
    </w:p>
    <w:p w14:paraId="6BFF9F78" w14:textId="77777777" w:rsidR="00620D32" w:rsidRDefault="00620D32" w:rsidP="003D12CA">
      <w:pPr>
        <w:jc w:val="right"/>
        <w:rPr>
          <w:i/>
        </w:rPr>
      </w:pPr>
    </w:p>
    <w:p w14:paraId="4895BCD9" w14:textId="77777777" w:rsidR="00620D32" w:rsidRDefault="00620D32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9A0BBBE" wp14:editId="264F6EF9">
                <wp:extent cx="103926" cy="103928"/>
                <wp:effectExtent l="0" t="0" r="10795" b="1079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7BDB5" id="Rectangle 1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337AAD38" w14:textId="77777777" w:rsidR="004304D3" w:rsidRDefault="004304D3" w:rsidP="003D12CA">
      <w:pPr>
        <w:jc w:val="right"/>
        <w:rPr>
          <w:i/>
        </w:rPr>
      </w:pPr>
    </w:p>
    <w:p w14:paraId="045415C3" w14:textId="77777777" w:rsidR="005C4C01" w:rsidRDefault="003D12CA" w:rsidP="004304D3">
      <w:pPr>
        <w:jc w:val="center"/>
        <w:rPr>
          <w:i/>
        </w:rPr>
      </w:pPr>
      <w:r>
        <w:rPr>
          <w:i/>
        </w:rPr>
        <w:br w:type="column"/>
      </w:r>
      <w:r>
        <w:rPr>
          <w:i/>
        </w:rPr>
        <w:t>Nein</w:t>
      </w:r>
    </w:p>
    <w:p w14:paraId="28D39A34" w14:textId="77777777" w:rsidR="004304D3" w:rsidRPr="004C037F" w:rsidRDefault="004304D3" w:rsidP="004304D3">
      <w:pPr>
        <w:jc w:val="center"/>
      </w:pPr>
    </w:p>
    <w:p w14:paraId="58CF97DA" w14:textId="77777777" w:rsidR="004304D3" w:rsidRPr="004C037F" w:rsidRDefault="00D10CB9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060FF2D" wp14:editId="342A4E72">
                <wp:extent cx="103926" cy="103928"/>
                <wp:effectExtent l="0" t="0" r="10795" b="1079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6A531" id="Rectangle 19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2F0173AB" w14:textId="77777777" w:rsidR="004304D3" w:rsidRPr="004C037F" w:rsidRDefault="004304D3" w:rsidP="004304D3">
      <w:pPr>
        <w:jc w:val="center"/>
      </w:pPr>
    </w:p>
    <w:p w14:paraId="65BF290E" w14:textId="77777777" w:rsidR="004304D3" w:rsidRPr="004C037F" w:rsidRDefault="00D10CB9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61030DF" wp14:editId="462FC376">
                <wp:extent cx="103926" cy="103928"/>
                <wp:effectExtent l="0" t="0" r="10795" b="10795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CE80F" id="Rectangle 18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7196F84B" w14:textId="77777777" w:rsidR="004304D3" w:rsidRDefault="004304D3" w:rsidP="004304D3">
      <w:pPr>
        <w:jc w:val="center"/>
      </w:pPr>
    </w:p>
    <w:p w14:paraId="47C038E7" w14:textId="77777777" w:rsidR="00C16697" w:rsidRPr="004C037F" w:rsidRDefault="00C16697" w:rsidP="004304D3">
      <w:pPr>
        <w:jc w:val="center"/>
      </w:pPr>
    </w:p>
    <w:p w14:paraId="3453BFE0" w14:textId="77777777" w:rsidR="004304D3" w:rsidRPr="004C037F" w:rsidRDefault="00D10CB9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16A67A6" wp14:editId="5A1726B7">
                <wp:extent cx="103926" cy="103928"/>
                <wp:effectExtent l="0" t="0" r="10795" b="10795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5F0F7" id="Rectangle 17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0BF4B292" w14:textId="77777777" w:rsidR="004304D3" w:rsidRPr="004C037F" w:rsidRDefault="004304D3" w:rsidP="004304D3">
      <w:pPr>
        <w:jc w:val="center"/>
      </w:pPr>
    </w:p>
    <w:p w14:paraId="45733560" w14:textId="77777777" w:rsidR="004304D3" w:rsidRDefault="004304D3" w:rsidP="004304D3">
      <w:pPr>
        <w:jc w:val="center"/>
      </w:pPr>
    </w:p>
    <w:p w14:paraId="6FD36F66" w14:textId="77777777" w:rsidR="00DC6BF3" w:rsidRDefault="00DC6BF3" w:rsidP="004304D3">
      <w:pPr>
        <w:jc w:val="center"/>
      </w:pPr>
    </w:p>
    <w:p w14:paraId="1D659FDB" w14:textId="77777777" w:rsidR="00DC6BF3" w:rsidRPr="004C037F" w:rsidRDefault="00D10CB9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5352B66" wp14:editId="23CEB7A1">
                <wp:extent cx="103926" cy="103928"/>
                <wp:effectExtent l="0" t="0" r="10795" b="1079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77942" id="Rectangle 16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5EB25B84" w14:textId="77777777" w:rsidR="004304D3" w:rsidRPr="004C037F" w:rsidRDefault="004304D3" w:rsidP="004304D3">
      <w:pPr>
        <w:jc w:val="center"/>
      </w:pPr>
    </w:p>
    <w:p w14:paraId="7B6DB150" w14:textId="77777777" w:rsidR="004304D3" w:rsidRPr="004C037F" w:rsidRDefault="004304D3" w:rsidP="004304D3">
      <w:pPr>
        <w:jc w:val="center"/>
      </w:pPr>
    </w:p>
    <w:p w14:paraId="3A384C83" w14:textId="77777777" w:rsidR="004304D3" w:rsidRDefault="00D10CB9" w:rsidP="004304D3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C677195" wp14:editId="377D2FA8">
                <wp:extent cx="103926" cy="103928"/>
                <wp:effectExtent l="0" t="0" r="10795" b="1079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E03BF" id="Rectangle 15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1CDC2093" w14:textId="77777777" w:rsidR="004304D3" w:rsidRDefault="004304D3" w:rsidP="004304D3">
      <w:pPr>
        <w:jc w:val="center"/>
      </w:pPr>
    </w:p>
    <w:p w14:paraId="43DA58DB" w14:textId="77777777" w:rsidR="00BA696C" w:rsidRPr="004C037F" w:rsidRDefault="00BA696C" w:rsidP="004304D3">
      <w:pPr>
        <w:jc w:val="center"/>
      </w:pPr>
    </w:p>
    <w:p w14:paraId="2A8F9EE7" w14:textId="77777777" w:rsidR="004304D3" w:rsidRPr="004C037F" w:rsidRDefault="00D10CB9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89A014B" wp14:editId="27307C1B">
                <wp:extent cx="103926" cy="103928"/>
                <wp:effectExtent l="0" t="0" r="10795" b="1079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D53EE" id="Rectangle 14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62CFD97C" w14:textId="77777777" w:rsidR="004304D3" w:rsidRDefault="004304D3" w:rsidP="004304D3">
      <w:pPr>
        <w:jc w:val="center"/>
      </w:pPr>
    </w:p>
    <w:p w14:paraId="5AD75485" w14:textId="77777777" w:rsidR="00620D32" w:rsidRDefault="00620D32" w:rsidP="004304D3">
      <w:pPr>
        <w:jc w:val="center"/>
      </w:pPr>
    </w:p>
    <w:p w14:paraId="11D2506E" w14:textId="77777777" w:rsidR="00620D32" w:rsidRPr="004C037F" w:rsidRDefault="00620D32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A15D3D4" wp14:editId="026C3274">
                <wp:extent cx="103926" cy="103928"/>
                <wp:effectExtent l="0" t="0" r="10795" b="1079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718FC" id="Rectangle 2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4C6444D5" w14:textId="77777777" w:rsidR="001918D8" w:rsidRPr="004C037F" w:rsidRDefault="001918D8" w:rsidP="00F320A6">
      <w:pPr>
        <w:sectPr w:rsidR="001918D8" w:rsidRPr="004C037F" w:rsidSect="00641717">
          <w:headerReference w:type="default" r:id="rId12"/>
          <w:footerReference w:type="default" r:id="rId13"/>
          <w:type w:val="continuous"/>
          <w:pgSz w:w="11906" w:h="16838"/>
          <w:pgMar w:top="1417" w:right="1417" w:bottom="1134" w:left="1417" w:header="708" w:footer="708" w:gutter="0"/>
          <w:cols w:num="3" w:space="697" w:equalWidth="0">
            <w:col w:w="6237" w:space="697"/>
            <w:col w:w="720" w:space="698"/>
            <w:col w:w="720"/>
          </w:cols>
          <w:docGrid w:linePitch="360"/>
        </w:sectPr>
      </w:pPr>
    </w:p>
    <w:p w14:paraId="3DB1740C" w14:textId="77777777" w:rsidR="00A0213F" w:rsidRPr="004C037F" w:rsidRDefault="00A0213F" w:rsidP="001918D8"/>
    <w:p w14:paraId="5BBDD3F0" w14:textId="77777777" w:rsidR="00713B3E" w:rsidRDefault="00713B3E" w:rsidP="001918D8">
      <w:r>
        <w:t>__________________________________________________________________________</w:t>
      </w:r>
    </w:p>
    <w:p w14:paraId="1C788764" w14:textId="77777777" w:rsidR="00D61B77" w:rsidRDefault="00713B3E" w:rsidP="007574F0">
      <w:pPr>
        <w:tabs>
          <w:tab w:val="right" w:pos="9072"/>
        </w:tabs>
      </w:pPr>
      <w:r>
        <w:t>Datum</w:t>
      </w:r>
      <w:r>
        <w:tab/>
      </w:r>
      <w:r w:rsidR="001918D8" w:rsidRPr="00906525">
        <w:t xml:space="preserve">Unterschrift </w:t>
      </w:r>
      <w:r w:rsidR="00354461">
        <w:t>Versuchsperson</w:t>
      </w:r>
    </w:p>
    <w:p w14:paraId="56EEBBB4" w14:textId="77777777" w:rsidR="00D61B77" w:rsidRDefault="00D61B77">
      <w:pPr>
        <w:spacing w:after="160" w:line="259" w:lineRule="auto"/>
      </w:pPr>
      <w:r>
        <w:br w:type="page"/>
      </w:r>
    </w:p>
    <w:p w14:paraId="1FA3C0F5" w14:textId="77777777" w:rsidR="0094542F" w:rsidRPr="00E64880" w:rsidRDefault="0094542F" w:rsidP="0094542F">
      <w:pPr>
        <w:tabs>
          <w:tab w:val="right" w:pos="9072"/>
        </w:tabs>
        <w:jc w:val="right"/>
        <w:rPr>
          <w:b/>
          <w:bCs/>
          <w:color w:val="C50E20"/>
          <w:sz w:val="16"/>
          <w:szCs w:val="16"/>
        </w:rPr>
      </w:pPr>
      <w:r w:rsidRPr="00E64880"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0BD835BB" wp14:editId="0091F326">
            <wp:simplePos x="0" y="0"/>
            <wp:positionH relativeFrom="column">
              <wp:posOffset>986155</wp:posOffset>
            </wp:positionH>
            <wp:positionV relativeFrom="paragraph">
              <wp:posOffset>0</wp:posOffset>
            </wp:positionV>
            <wp:extent cx="1990725" cy="501015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4880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A29A35A" wp14:editId="2A6CAB3D">
            <wp:simplePos x="0" y="0"/>
            <wp:positionH relativeFrom="column">
              <wp:posOffset>-4445</wp:posOffset>
            </wp:positionH>
            <wp:positionV relativeFrom="paragraph">
              <wp:posOffset>5080</wp:posOffset>
            </wp:positionV>
            <wp:extent cx="889019" cy="495779"/>
            <wp:effectExtent l="0" t="0" r="635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19" cy="49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4880">
        <w:rPr>
          <w:b/>
          <w:bCs/>
          <w:color w:val="C50E20"/>
          <w:sz w:val="16"/>
          <w:szCs w:val="16"/>
        </w:rPr>
        <w:t>Prof. Dr. Klaus Gramann</w:t>
      </w:r>
    </w:p>
    <w:p w14:paraId="682E454D" w14:textId="77777777" w:rsidR="0094542F" w:rsidRPr="00E64880" w:rsidRDefault="0094542F" w:rsidP="0094542F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64880">
        <w:rPr>
          <w:bCs/>
          <w:color w:val="7F7F7F" w:themeColor="text1" w:themeTint="80"/>
          <w:sz w:val="16"/>
          <w:szCs w:val="16"/>
        </w:rPr>
        <w:t>Sekretariat MAR 3-2</w:t>
      </w:r>
    </w:p>
    <w:p w14:paraId="5225940E" w14:textId="77777777" w:rsidR="0094542F" w:rsidRPr="00E64880" w:rsidRDefault="0094542F" w:rsidP="0094542F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64880">
        <w:rPr>
          <w:bCs/>
          <w:color w:val="7F7F7F" w:themeColor="text1" w:themeTint="80"/>
          <w:sz w:val="16"/>
          <w:szCs w:val="16"/>
        </w:rPr>
        <w:t xml:space="preserve">Marchstraße 23 </w:t>
      </w:r>
    </w:p>
    <w:p w14:paraId="06ADCB4F" w14:textId="77777777" w:rsidR="0094542F" w:rsidRPr="00E64880" w:rsidRDefault="0094542F" w:rsidP="0094542F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64880">
        <w:rPr>
          <w:bCs/>
          <w:color w:val="7F7F7F" w:themeColor="text1" w:themeTint="80"/>
          <w:sz w:val="16"/>
          <w:szCs w:val="16"/>
        </w:rPr>
        <w:t>10587 Berlin</w:t>
      </w:r>
    </w:p>
    <w:p w14:paraId="545D5098" w14:textId="77777777" w:rsidR="0094542F" w:rsidRPr="00E64880" w:rsidRDefault="0094542F" w:rsidP="0094542F">
      <w:pPr>
        <w:tabs>
          <w:tab w:val="right" w:pos="9356"/>
        </w:tabs>
        <w:rPr>
          <w:b/>
          <w:bCs/>
        </w:rPr>
      </w:pPr>
    </w:p>
    <w:p w14:paraId="1AE9A838" w14:textId="77777777" w:rsidR="0094542F" w:rsidRPr="00E64880" w:rsidRDefault="0094542F" w:rsidP="0094542F">
      <w:pPr>
        <w:tabs>
          <w:tab w:val="right" w:pos="9356"/>
        </w:tabs>
        <w:rPr>
          <w:b/>
          <w:bCs/>
        </w:rPr>
      </w:pPr>
    </w:p>
    <w:p w14:paraId="10E72D62" w14:textId="77777777" w:rsidR="0094542F" w:rsidRPr="00E64880" w:rsidRDefault="0094542F" w:rsidP="0094542F">
      <w:pPr>
        <w:tabs>
          <w:tab w:val="right" w:pos="9072"/>
        </w:tabs>
      </w:pPr>
      <w:r w:rsidRPr="00E64880">
        <w:rPr>
          <w:b/>
          <w:bCs/>
          <w:sz w:val="28"/>
          <w:szCs w:val="28"/>
        </w:rPr>
        <w:t xml:space="preserve">Einverständniserklärung </w:t>
      </w:r>
      <w:r w:rsidR="005C3C6C">
        <w:rPr>
          <w:b/>
          <w:bCs/>
          <w:sz w:val="28"/>
          <w:szCs w:val="28"/>
        </w:rPr>
        <w:t>Audioaufzeichnungen</w:t>
      </w:r>
    </w:p>
    <w:p w14:paraId="0FC4D58E" w14:textId="77777777" w:rsidR="0094542F" w:rsidRPr="00B337C8" w:rsidRDefault="0094542F" w:rsidP="0094542F">
      <w:pPr>
        <w:jc w:val="both"/>
        <w:rPr>
          <w:b/>
          <w:bCs/>
          <w:sz w:val="12"/>
        </w:rPr>
      </w:pPr>
    </w:p>
    <w:p w14:paraId="3D9B45ED" w14:textId="408433B2" w:rsidR="0032482B" w:rsidRPr="00B47AB3" w:rsidRDefault="0032482B" w:rsidP="0032482B">
      <w:pPr>
        <w:jc w:val="both"/>
        <w:rPr>
          <w:bCs/>
          <w:color w:val="auto"/>
        </w:rPr>
      </w:pPr>
      <w:r w:rsidRPr="00B47AB3">
        <w:rPr>
          <w:bCs/>
          <w:color w:val="auto"/>
        </w:rPr>
        <w:t>Diese Einverständniserklärung betrifft Audioaufzeichnungen die während der Studie „</w:t>
      </w:r>
      <w:r w:rsidR="00853DEB">
        <w:rPr>
          <w:bCs/>
          <w:color w:val="auto"/>
        </w:rPr>
        <w:t>EMS Interaktion</w:t>
      </w:r>
      <w:r w:rsidRPr="00B47AB3">
        <w:rPr>
          <w:bCs/>
          <w:color w:val="auto"/>
        </w:rPr>
        <w:t>“ gemacht werden, wie beschrieben im Informationsblatt vom</w:t>
      </w:r>
      <w:r w:rsidR="00853DEB">
        <w:rPr>
          <w:bCs/>
          <w:color w:val="auto"/>
        </w:rPr>
        <w:t xml:space="preserve"> 30.01.2023</w:t>
      </w:r>
      <w:r w:rsidRPr="00B47AB3">
        <w:rPr>
          <w:bCs/>
          <w:color w:val="auto"/>
        </w:rPr>
        <w:t xml:space="preserve">. </w:t>
      </w:r>
      <w:r w:rsidRPr="00B47AB3">
        <w:rPr>
          <w:color w:val="auto"/>
          <w:szCs w:val="19"/>
          <w:shd w:val="clear" w:color="auto" w:fill="FFFFFF"/>
        </w:rPr>
        <w:t>Das Einverständnis zum Studium der Audiodaten ist Teil des Einverständnisses an der Studienteilnahme. Alle weiteren Einverständnisse erfolgen zusätzlich und unabhängig von der Versuchsteilnahme.</w:t>
      </w:r>
    </w:p>
    <w:p w14:paraId="22979F68" w14:textId="77777777" w:rsidR="002D2B22" w:rsidRPr="00B47AB3" w:rsidRDefault="002D2B22" w:rsidP="0094542F">
      <w:pPr>
        <w:jc w:val="both"/>
        <w:rPr>
          <w:b/>
          <w:bCs/>
          <w:color w:val="auto"/>
        </w:rPr>
      </w:pPr>
    </w:p>
    <w:p w14:paraId="2DCB0CEF" w14:textId="77777777" w:rsidR="0094542F" w:rsidRPr="00E64880" w:rsidRDefault="0094542F" w:rsidP="0094542F">
      <w:pPr>
        <w:jc w:val="both"/>
      </w:pPr>
      <w:r w:rsidRPr="00E64880">
        <w:rPr>
          <w:b/>
          <w:bCs/>
        </w:rPr>
        <w:t>Bitte kreuzen Sie das Zutreffende an.</w:t>
      </w:r>
      <w:r w:rsidRPr="00E64880">
        <w:t xml:space="preserve"> </w:t>
      </w:r>
    </w:p>
    <w:p w14:paraId="61BBF07C" w14:textId="77777777" w:rsidR="0094542F" w:rsidRPr="00B337C8" w:rsidRDefault="0094542F" w:rsidP="0094542F">
      <w:pPr>
        <w:jc w:val="both"/>
        <w:rPr>
          <w:sz w:val="12"/>
        </w:rPr>
      </w:pPr>
    </w:p>
    <w:p w14:paraId="02059FB7" w14:textId="77777777" w:rsidR="0094542F" w:rsidRPr="00B337C8" w:rsidRDefault="0094542F" w:rsidP="0094542F">
      <w:pPr>
        <w:jc w:val="both"/>
        <w:rPr>
          <w:sz w:val="18"/>
        </w:rPr>
        <w:sectPr w:rsidR="0094542F" w:rsidRPr="00B337C8" w:rsidSect="004C4761">
          <w:headerReference w:type="default" r:id="rId14"/>
          <w:footerReference w:type="default" r:id="rId15"/>
          <w:type w:val="continuous"/>
          <w:pgSz w:w="11906" w:h="16838" w:code="9"/>
          <w:pgMar w:top="1417" w:right="1417" w:bottom="1134" w:left="1417" w:header="708" w:footer="708" w:gutter="0"/>
          <w:cols w:space="697"/>
          <w:docGrid w:linePitch="360"/>
        </w:sectPr>
      </w:pPr>
    </w:p>
    <w:p w14:paraId="2CCCDAB7" w14:textId="77777777" w:rsidR="0094542F" w:rsidRPr="00E64880" w:rsidRDefault="0094542F" w:rsidP="0094542F">
      <w:pPr>
        <w:jc w:val="both"/>
        <w:rPr>
          <w:b/>
        </w:rPr>
      </w:pPr>
      <w:r w:rsidRPr="00E64880">
        <w:rPr>
          <w:b/>
        </w:rPr>
        <w:t xml:space="preserve">Nutzung der </w:t>
      </w:r>
      <w:r w:rsidR="005C3C6C">
        <w:rPr>
          <w:b/>
        </w:rPr>
        <w:t xml:space="preserve">Audioaufzeichnungen </w:t>
      </w:r>
    </w:p>
    <w:p w14:paraId="49EF70E7" w14:textId="77777777" w:rsidR="0094542F" w:rsidRPr="00B337C8" w:rsidRDefault="0094542F" w:rsidP="0094542F">
      <w:pPr>
        <w:jc w:val="both"/>
        <w:rPr>
          <w:sz w:val="12"/>
        </w:rPr>
      </w:pPr>
    </w:p>
    <w:p w14:paraId="01CB3745" w14:textId="77777777" w:rsidR="0094542F" w:rsidRPr="00E64880" w:rsidRDefault="0094542F" w:rsidP="0094542F">
      <w:r w:rsidRPr="00E64880">
        <w:t xml:space="preserve">Das Forschungsteam darf die </w:t>
      </w:r>
      <w:r w:rsidR="005C3C6C">
        <w:t xml:space="preserve">Audioaufzeichnungen </w:t>
      </w:r>
      <w:r w:rsidRPr="00E64880">
        <w:t xml:space="preserve"> studieren.</w:t>
      </w:r>
    </w:p>
    <w:p w14:paraId="6C141460" w14:textId="77777777" w:rsidR="0094542F" w:rsidRPr="00E64880" w:rsidRDefault="0094542F" w:rsidP="0094542F"/>
    <w:p w14:paraId="595E9D90" w14:textId="77777777" w:rsidR="0094542F" w:rsidRPr="00E64880" w:rsidRDefault="0094542F" w:rsidP="0094542F">
      <w:r w:rsidRPr="00E64880">
        <w:t xml:space="preserve">Die </w:t>
      </w:r>
      <w:r w:rsidR="005C3C6C">
        <w:t xml:space="preserve">Audioaufzeichnungen </w:t>
      </w:r>
      <w:r w:rsidRPr="00E64880">
        <w:t xml:space="preserve"> dürfen anderen Teilnehmern des Versuchs gezeigt werden.</w:t>
      </w:r>
    </w:p>
    <w:p w14:paraId="1DCF8371" w14:textId="77777777" w:rsidR="0094542F" w:rsidRPr="00E64880" w:rsidRDefault="0094542F" w:rsidP="0094542F"/>
    <w:p w14:paraId="3CF24FA2" w14:textId="77777777" w:rsidR="0094542F" w:rsidRPr="00E64880" w:rsidRDefault="0094542F" w:rsidP="0094542F">
      <w:r w:rsidRPr="00E64880">
        <w:t xml:space="preserve">Die </w:t>
      </w:r>
      <w:r w:rsidR="005C3C6C">
        <w:t xml:space="preserve">Audioaufzeichnungen </w:t>
      </w:r>
      <w:r w:rsidRPr="00E64880">
        <w:t xml:space="preserve"> dürfen in wissenschaftlichen Kontexten wie z.B. Besprechungen und Konferenzen gezeigt werden. </w:t>
      </w:r>
    </w:p>
    <w:p w14:paraId="36E5BB91" w14:textId="77777777" w:rsidR="0094542F" w:rsidRPr="00E64880" w:rsidRDefault="0094542F" w:rsidP="0094542F"/>
    <w:p w14:paraId="2659689E" w14:textId="77777777" w:rsidR="0094542F" w:rsidRPr="00E64880" w:rsidRDefault="0094542F" w:rsidP="0094542F">
      <w:r w:rsidRPr="007F7AA4">
        <w:t xml:space="preserve">Die </w:t>
      </w:r>
      <w:r w:rsidR="005C3C6C">
        <w:t xml:space="preserve">Audioaufzeichnungen </w:t>
      </w:r>
      <w:r w:rsidRPr="007F7AA4">
        <w:t xml:space="preserve"> dürfen im Rahmen von Lehrveranstaltungen teilnehmenden Studenten gezeigt werden</w:t>
      </w:r>
      <w:r w:rsidRPr="00E64880">
        <w:t>.</w:t>
      </w:r>
    </w:p>
    <w:p w14:paraId="4F0F3F0D" w14:textId="77777777" w:rsidR="0094542F" w:rsidRPr="00E64880" w:rsidRDefault="0094542F" w:rsidP="0094542F"/>
    <w:p w14:paraId="16F2C4C5" w14:textId="77777777" w:rsidR="0094542F" w:rsidRPr="00E64880" w:rsidRDefault="0094542F" w:rsidP="0094542F">
      <w:r w:rsidRPr="00E64880">
        <w:t xml:space="preserve">Die </w:t>
      </w:r>
      <w:r w:rsidR="005C3C6C">
        <w:t xml:space="preserve">Audioaufzeichnungen </w:t>
      </w:r>
      <w:r w:rsidRPr="00E64880">
        <w:t xml:space="preserve"> dürfen in wissenschaftlichen Publikationen verwendet werden.</w:t>
      </w:r>
    </w:p>
    <w:p w14:paraId="7A737462" w14:textId="77777777" w:rsidR="0094542F" w:rsidRPr="00E64880" w:rsidRDefault="0094542F" w:rsidP="0094542F"/>
    <w:p w14:paraId="3A44C3FF" w14:textId="77777777" w:rsidR="0094542F" w:rsidRPr="00E64880" w:rsidRDefault="0094542F" w:rsidP="0094542F">
      <w:r w:rsidRPr="00E64880">
        <w:t xml:space="preserve">Die </w:t>
      </w:r>
      <w:r w:rsidR="005C3C6C">
        <w:t xml:space="preserve">Audioaufzeichnungen </w:t>
      </w:r>
      <w:r w:rsidRPr="00E64880">
        <w:t xml:space="preserve"> dürfen in öffentlichen Präsentationen einem nicht-wissenschaftlichen Publikum gezeigt werden.</w:t>
      </w:r>
    </w:p>
    <w:p w14:paraId="7B1FD2CB" w14:textId="77777777" w:rsidR="0094542F" w:rsidRPr="00E64880" w:rsidRDefault="0094542F" w:rsidP="0094542F"/>
    <w:p w14:paraId="0EE6A8B0" w14:textId="77777777" w:rsidR="0094542F" w:rsidRPr="00E64880" w:rsidRDefault="0094542F" w:rsidP="0094542F">
      <w:r w:rsidRPr="00E64880">
        <w:t xml:space="preserve">Die </w:t>
      </w:r>
      <w:r w:rsidR="005C3C6C">
        <w:t xml:space="preserve">Audioaufzeichnungen </w:t>
      </w:r>
      <w:r w:rsidRPr="00E64880">
        <w:t xml:space="preserve"> dürfen im Radio und im Fernsehen gezeigt werden.</w:t>
      </w:r>
    </w:p>
    <w:p w14:paraId="41E233FD" w14:textId="77777777" w:rsidR="0094542F" w:rsidRPr="00ED1601" w:rsidRDefault="0094542F" w:rsidP="0094542F">
      <w:pPr>
        <w:jc w:val="right"/>
        <w:rPr>
          <w:i/>
        </w:rPr>
      </w:pPr>
      <w:r w:rsidRPr="00E64880">
        <w:br w:type="column"/>
      </w:r>
      <w:r w:rsidRPr="00ED1601">
        <w:rPr>
          <w:i/>
        </w:rPr>
        <w:t>Ja</w:t>
      </w:r>
    </w:p>
    <w:p w14:paraId="1DF158C3" w14:textId="77777777" w:rsidR="0094542F" w:rsidRPr="00B337C8" w:rsidRDefault="0094542F" w:rsidP="0094542F">
      <w:pPr>
        <w:jc w:val="right"/>
        <w:rPr>
          <w:sz w:val="12"/>
        </w:rPr>
      </w:pPr>
    </w:p>
    <w:p w14:paraId="4EE7013D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5F1FEBB" wp14:editId="4FC60EEB">
                <wp:extent cx="103926" cy="103928"/>
                <wp:effectExtent l="0" t="0" r="10795" b="1079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79565" id="Rectangle 5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0F27572E" w14:textId="77777777" w:rsidR="0094542F" w:rsidRPr="00E64880" w:rsidRDefault="0094542F" w:rsidP="0094542F">
      <w:pPr>
        <w:jc w:val="right"/>
      </w:pPr>
    </w:p>
    <w:p w14:paraId="73484744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C37360B" wp14:editId="6D213AAE">
                <wp:extent cx="103926" cy="103928"/>
                <wp:effectExtent l="0" t="0" r="10795" b="1079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9BE5F" id="Rectangle 6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36E2E773" w14:textId="77777777" w:rsidR="0094542F" w:rsidRPr="00E64880" w:rsidRDefault="0094542F" w:rsidP="0094542F">
      <w:pPr>
        <w:jc w:val="right"/>
      </w:pPr>
    </w:p>
    <w:p w14:paraId="39D60869" w14:textId="77777777" w:rsidR="0094542F" w:rsidRPr="00E64880" w:rsidRDefault="0094542F" w:rsidP="0094542F">
      <w:pPr>
        <w:jc w:val="right"/>
      </w:pPr>
    </w:p>
    <w:p w14:paraId="630D719E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D51AA0" wp14:editId="406B37E1">
                <wp:extent cx="103926" cy="103928"/>
                <wp:effectExtent l="0" t="0" r="10795" b="1079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75571" id="Rectangle 7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15CCB38F" w14:textId="77777777" w:rsidR="0094542F" w:rsidRPr="00E64880" w:rsidRDefault="0094542F" w:rsidP="0094542F">
      <w:pPr>
        <w:jc w:val="right"/>
      </w:pPr>
    </w:p>
    <w:p w14:paraId="691143C6" w14:textId="77777777" w:rsidR="0094542F" w:rsidRPr="00E64880" w:rsidRDefault="0094542F" w:rsidP="0094542F">
      <w:pPr>
        <w:jc w:val="right"/>
      </w:pPr>
    </w:p>
    <w:p w14:paraId="5661E011" w14:textId="77777777" w:rsidR="0094542F" w:rsidRPr="00E64880" w:rsidRDefault="0094542F" w:rsidP="0094542F">
      <w:pPr>
        <w:jc w:val="right"/>
      </w:pPr>
    </w:p>
    <w:p w14:paraId="03DDBD8D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6C4B7EB7" wp14:editId="2749135D">
                <wp:extent cx="103926" cy="103928"/>
                <wp:effectExtent l="0" t="0" r="10795" b="1079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5AADE" id="Rectangle 9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6CBD87BD" w14:textId="77777777" w:rsidR="0094542F" w:rsidRPr="00E64880" w:rsidRDefault="0094542F" w:rsidP="0094542F">
      <w:pPr>
        <w:jc w:val="right"/>
      </w:pPr>
    </w:p>
    <w:p w14:paraId="3E0D3C5F" w14:textId="77777777" w:rsidR="0094542F" w:rsidRPr="00E64880" w:rsidRDefault="0094542F" w:rsidP="0094542F">
      <w:pPr>
        <w:jc w:val="right"/>
      </w:pPr>
    </w:p>
    <w:p w14:paraId="1CD1D2C5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978AB61" wp14:editId="655384D9">
                <wp:extent cx="103926" cy="103928"/>
                <wp:effectExtent l="0" t="0" r="10795" b="1079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FDED2" id="Rectangle 20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388F8345" w14:textId="77777777" w:rsidR="0094542F" w:rsidRPr="00E64880" w:rsidRDefault="0094542F" w:rsidP="0094542F">
      <w:pPr>
        <w:jc w:val="right"/>
      </w:pPr>
    </w:p>
    <w:p w14:paraId="74ABAE47" w14:textId="77777777" w:rsidR="0094542F" w:rsidRPr="00E64880" w:rsidRDefault="0094542F" w:rsidP="0094542F">
      <w:pPr>
        <w:jc w:val="right"/>
      </w:pPr>
    </w:p>
    <w:p w14:paraId="7949CD2E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01C6627" wp14:editId="6C87C087">
                <wp:extent cx="103926" cy="103928"/>
                <wp:effectExtent l="0" t="0" r="10795" b="1079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3F48F" id="Rectangle 21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1F51536D" w14:textId="77777777" w:rsidR="0094542F" w:rsidRPr="00E64880" w:rsidRDefault="0094542F" w:rsidP="0094542F">
      <w:pPr>
        <w:jc w:val="right"/>
      </w:pPr>
    </w:p>
    <w:p w14:paraId="0DFA3DDD" w14:textId="77777777" w:rsidR="0094542F" w:rsidRPr="00E64880" w:rsidRDefault="0094542F" w:rsidP="0094542F">
      <w:pPr>
        <w:jc w:val="right"/>
      </w:pPr>
    </w:p>
    <w:p w14:paraId="542402C7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F1FD7F" wp14:editId="1496ADC2">
                <wp:extent cx="103926" cy="103928"/>
                <wp:effectExtent l="0" t="0" r="10795" b="1079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E9609" id="Rectangle 22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048B6EAE" w14:textId="77777777" w:rsidR="0094542F" w:rsidRPr="00ED1601" w:rsidRDefault="0094542F" w:rsidP="0094542F">
      <w:pPr>
        <w:jc w:val="center"/>
        <w:rPr>
          <w:i/>
        </w:rPr>
      </w:pPr>
      <w:r w:rsidRPr="00E64880">
        <w:br w:type="column"/>
      </w:r>
      <w:r w:rsidRPr="00ED1601">
        <w:rPr>
          <w:i/>
        </w:rPr>
        <w:t>Nein</w:t>
      </w:r>
    </w:p>
    <w:p w14:paraId="7421A947" w14:textId="77777777" w:rsidR="0094542F" w:rsidRPr="00B337C8" w:rsidRDefault="0094542F" w:rsidP="0094542F">
      <w:pPr>
        <w:jc w:val="center"/>
        <w:rPr>
          <w:sz w:val="12"/>
        </w:rPr>
      </w:pPr>
    </w:p>
    <w:p w14:paraId="4A67FF1B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3949CED" wp14:editId="27552BCE">
                <wp:extent cx="103926" cy="103928"/>
                <wp:effectExtent l="0" t="0" r="10795" b="1079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F91D7" id="Rectangle 23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12B28175" w14:textId="77777777" w:rsidR="0094542F" w:rsidRPr="00E64880" w:rsidRDefault="0094542F" w:rsidP="0094542F">
      <w:pPr>
        <w:jc w:val="center"/>
      </w:pPr>
    </w:p>
    <w:p w14:paraId="651D2664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97E537C" wp14:editId="4E5560C3">
                <wp:extent cx="103926" cy="103928"/>
                <wp:effectExtent l="0" t="0" r="10795" b="10795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3693C" id="Rectangle 24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2A56AFB5" w14:textId="77777777" w:rsidR="0094542F" w:rsidRPr="00E64880" w:rsidRDefault="0094542F" w:rsidP="0094542F">
      <w:pPr>
        <w:jc w:val="center"/>
      </w:pPr>
    </w:p>
    <w:p w14:paraId="5A9F8360" w14:textId="77777777" w:rsidR="0094542F" w:rsidRPr="00E64880" w:rsidRDefault="0094542F" w:rsidP="0094542F">
      <w:pPr>
        <w:jc w:val="center"/>
      </w:pPr>
    </w:p>
    <w:p w14:paraId="347FE4CC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C6DF2D4" wp14:editId="61098E9F">
                <wp:extent cx="103926" cy="103928"/>
                <wp:effectExtent l="0" t="0" r="10795" b="1079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CE36B" id="Rectangle 25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297947AB" w14:textId="77777777" w:rsidR="0094542F" w:rsidRPr="00E64880" w:rsidRDefault="0094542F" w:rsidP="0094542F">
      <w:pPr>
        <w:jc w:val="center"/>
      </w:pPr>
    </w:p>
    <w:p w14:paraId="2CBF31A1" w14:textId="77777777" w:rsidR="0094542F" w:rsidRPr="00E64880" w:rsidRDefault="0094542F" w:rsidP="0094542F">
      <w:pPr>
        <w:jc w:val="center"/>
      </w:pPr>
    </w:p>
    <w:p w14:paraId="3DDFC468" w14:textId="77777777" w:rsidR="0094542F" w:rsidRPr="00E64880" w:rsidRDefault="0094542F" w:rsidP="0094542F">
      <w:pPr>
        <w:jc w:val="center"/>
      </w:pPr>
    </w:p>
    <w:p w14:paraId="4C7E983B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6B16146" wp14:editId="1DED8968">
                <wp:extent cx="103926" cy="103928"/>
                <wp:effectExtent l="0" t="0" r="10795" b="1079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D1A30A" id="Rectangle 26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2FA2F018" w14:textId="77777777" w:rsidR="0094542F" w:rsidRPr="00E64880" w:rsidRDefault="0094542F" w:rsidP="0094542F">
      <w:pPr>
        <w:jc w:val="center"/>
      </w:pPr>
    </w:p>
    <w:p w14:paraId="18E18856" w14:textId="77777777" w:rsidR="0094542F" w:rsidRPr="00E64880" w:rsidRDefault="0094542F" w:rsidP="0094542F">
      <w:pPr>
        <w:jc w:val="center"/>
      </w:pPr>
    </w:p>
    <w:p w14:paraId="1F3806E3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CBD1F7E" wp14:editId="3E6DEDE7">
                <wp:extent cx="103926" cy="103928"/>
                <wp:effectExtent l="0" t="0" r="10795" b="10795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B7432" id="Rectangle 27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436CFC6B" w14:textId="77777777" w:rsidR="0094542F" w:rsidRPr="00E64880" w:rsidRDefault="0094542F" w:rsidP="0094542F">
      <w:pPr>
        <w:jc w:val="center"/>
      </w:pPr>
    </w:p>
    <w:p w14:paraId="471C796D" w14:textId="77777777" w:rsidR="0094542F" w:rsidRPr="00E64880" w:rsidRDefault="0094542F" w:rsidP="0094542F">
      <w:pPr>
        <w:jc w:val="center"/>
      </w:pPr>
    </w:p>
    <w:p w14:paraId="2A6B1B4C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A4C9B8D" wp14:editId="07F82187">
                <wp:extent cx="103926" cy="103928"/>
                <wp:effectExtent l="0" t="0" r="10795" b="10795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8D6FE" id="Rectangle 28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6A02FE23" w14:textId="77777777" w:rsidR="0094542F" w:rsidRPr="00E64880" w:rsidRDefault="0094542F" w:rsidP="0094542F">
      <w:pPr>
        <w:jc w:val="center"/>
      </w:pPr>
    </w:p>
    <w:p w14:paraId="0FDC6227" w14:textId="77777777" w:rsidR="0094542F" w:rsidRPr="00E64880" w:rsidRDefault="0094542F" w:rsidP="0094542F">
      <w:pPr>
        <w:jc w:val="center"/>
      </w:pPr>
    </w:p>
    <w:p w14:paraId="14AE390E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52AFF73" wp14:editId="6D96BC96">
                <wp:extent cx="103926" cy="103928"/>
                <wp:effectExtent l="0" t="0" r="10795" b="1079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0112A" id="Rectangle 29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" filled="f" strokecolor="black [3213]">
                <w10:anchorlock/>
              </v:rect>
            </w:pict>
          </mc:Fallback>
        </mc:AlternateContent>
      </w:r>
    </w:p>
    <w:p w14:paraId="7ACF7B1D" w14:textId="77777777" w:rsidR="0094542F" w:rsidRPr="00E64880" w:rsidRDefault="0094542F" w:rsidP="0094542F">
      <w:pPr>
        <w:sectPr w:rsidR="0094542F" w:rsidRPr="00E64880" w:rsidSect="00641717">
          <w:headerReference w:type="default" r:id="rId16"/>
          <w:footerReference w:type="default" r:id="rId17"/>
          <w:type w:val="continuous"/>
          <w:pgSz w:w="11906" w:h="16838"/>
          <w:pgMar w:top="1417" w:right="1417" w:bottom="1134" w:left="1417" w:header="708" w:footer="708" w:gutter="0"/>
          <w:cols w:num="3" w:space="697" w:equalWidth="0">
            <w:col w:w="6237" w:space="697"/>
            <w:col w:w="720" w:space="698"/>
            <w:col w:w="720"/>
          </w:cols>
          <w:docGrid w:linePitch="360"/>
        </w:sectPr>
      </w:pPr>
    </w:p>
    <w:p w14:paraId="04B30E1C" w14:textId="77777777" w:rsidR="0094542F" w:rsidRPr="00E64880" w:rsidRDefault="0094542F" w:rsidP="0094542F"/>
    <w:p w14:paraId="64310456" w14:textId="77777777" w:rsidR="0094542F" w:rsidRPr="00E64880" w:rsidRDefault="0094542F" w:rsidP="0094542F">
      <w:r w:rsidRPr="00E64880">
        <w:t>__________________________________________________________________________</w:t>
      </w:r>
    </w:p>
    <w:p w14:paraId="478051F9" w14:textId="77777777" w:rsidR="0094542F" w:rsidRPr="00E64880" w:rsidRDefault="0094542F" w:rsidP="0094542F">
      <w:pPr>
        <w:tabs>
          <w:tab w:val="right" w:pos="9072"/>
        </w:tabs>
      </w:pPr>
      <w:r w:rsidRPr="00E64880">
        <w:t>Datum</w:t>
      </w:r>
      <w:r w:rsidRPr="00E64880">
        <w:tab/>
        <w:t>Unterschrift Versuchsperson</w:t>
      </w:r>
    </w:p>
    <w:p w14:paraId="20D5AB87" w14:textId="77777777" w:rsidR="0094542F" w:rsidRPr="00E64880" w:rsidRDefault="0094542F" w:rsidP="0094542F"/>
    <w:p w14:paraId="40222D5D" w14:textId="77777777" w:rsidR="002F79AE" w:rsidRPr="00E64880" w:rsidRDefault="002F79AE" w:rsidP="002F79AE">
      <w:pPr>
        <w:rPr>
          <w:b/>
        </w:rPr>
      </w:pPr>
      <w:r w:rsidRPr="00E64880">
        <w:rPr>
          <w:b/>
        </w:rPr>
        <w:t>Widerrufung</w:t>
      </w:r>
    </w:p>
    <w:p w14:paraId="7A332206" w14:textId="77777777" w:rsidR="002F79AE" w:rsidRPr="00572244" w:rsidRDefault="002F79AE" w:rsidP="002F79AE">
      <w:pPr>
        <w:rPr>
          <w:b/>
          <w:sz w:val="12"/>
        </w:rPr>
      </w:pPr>
    </w:p>
    <w:p w14:paraId="16AD26D6" w14:textId="77777777" w:rsidR="009E3F03" w:rsidRPr="00906525" w:rsidRDefault="00DD1EC4" w:rsidP="00B337C8">
      <w:pPr>
        <w:jc w:val="both"/>
      </w:pPr>
      <w:r>
        <w:t>Sie haben für mindes</w:t>
      </w:r>
      <w:r w:rsidRPr="00B47AB3">
        <w:rPr>
          <w:color w:val="auto"/>
        </w:rPr>
        <w:t>tens 30 Tage aber maximal bis zur Einreichung Ihrer Daten im Rahmen einer wissenschaftlichen Publikation das Recht Ihr Einverständnis zu widerrufen</w:t>
      </w:r>
      <w:r w:rsidR="00B53B60" w:rsidRPr="00B47AB3">
        <w:rPr>
          <w:color w:val="auto"/>
        </w:rPr>
        <w:t xml:space="preserve"> und alle erhobenen Daten oder nur Teile davon ohne Angabe von Gründen löschen zu lassen</w:t>
      </w:r>
      <w:r w:rsidRPr="00B47AB3">
        <w:rPr>
          <w:color w:val="auto"/>
        </w:rPr>
        <w:t xml:space="preserve">. Die Kontaktadresse hierfür finden Sie rechts oben auf diesem Blatt. Geben Sie dabei das oben genannte Datum, </w:t>
      </w:r>
      <w:r>
        <w:t>den Studiennamen und Ihren Versuchspersonencode an. Ihr Versuchspersonencode lautet:</w:t>
      </w:r>
      <w:r w:rsidR="00B337C8">
        <w:tab/>
      </w:r>
      <w:r w:rsidR="00B337C8">
        <w:tab/>
      </w:r>
      <w:r w:rsidR="00B337C8">
        <w:tab/>
      </w:r>
      <w:r w:rsidR="00B337C8">
        <w:tab/>
      </w:r>
      <w:r w:rsidR="00B337C8">
        <w:tab/>
      </w:r>
      <w:proofErr w:type="spellStart"/>
      <w:r w:rsidRPr="001A3FB1">
        <w:rPr>
          <w:color w:val="808080" w:themeColor="background1" w:themeShade="80"/>
          <w:sz w:val="16"/>
          <w:szCs w:val="16"/>
        </w:rPr>
        <w:t>Participant’s</w:t>
      </w:r>
      <w:proofErr w:type="spellEnd"/>
      <w:r w:rsidRPr="001A3FB1">
        <w:rPr>
          <w:color w:val="808080" w:themeColor="background1" w:themeShade="80"/>
          <w:sz w:val="16"/>
          <w:szCs w:val="16"/>
        </w:rPr>
        <w:t xml:space="preserve"> code</w:t>
      </w:r>
      <w:r w:rsidRPr="00CC6B5D">
        <w:rPr>
          <w:color w:val="808080" w:themeColor="background1" w:themeShade="80"/>
          <w:sz w:val="16"/>
          <w:szCs w:val="16"/>
        </w:rPr>
        <w:t xml:space="preserve">  [        </w:t>
      </w:r>
      <w:r>
        <w:rPr>
          <w:color w:val="808080" w:themeColor="background1" w:themeShade="80"/>
          <w:sz w:val="16"/>
          <w:szCs w:val="16"/>
        </w:rPr>
        <w:t xml:space="preserve">              </w:t>
      </w:r>
      <w:r w:rsidRPr="00CC6B5D">
        <w:rPr>
          <w:color w:val="808080" w:themeColor="background1" w:themeShade="80"/>
          <w:sz w:val="16"/>
          <w:szCs w:val="16"/>
        </w:rPr>
        <w:t xml:space="preserve">           ]</w:t>
      </w:r>
    </w:p>
    <w:sectPr w:rsidR="009E3F03" w:rsidRPr="00906525" w:rsidSect="00990210">
      <w:type w:val="continuous"/>
      <w:pgSz w:w="11906" w:h="16838" w:code="9"/>
      <w:pgMar w:top="1417" w:right="1417" w:bottom="1134" w:left="1417" w:header="708" w:footer="708" w:gutter="0"/>
      <w:cols w:space="6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3A1A" w14:textId="77777777" w:rsidR="00763DBF" w:rsidRDefault="00763DBF" w:rsidP="000F608E">
      <w:pPr>
        <w:spacing w:line="240" w:lineRule="auto"/>
      </w:pPr>
      <w:r>
        <w:separator/>
      </w:r>
    </w:p>
  </w:endnote>
  <w:endnote w:type="continuationSeparator" w:id="0">
    <w:p w14:paraId="48A6F3C7" w14:textId="77777777" w:rsidR="00763DBF" w:rsidRDefault="00763DBF" w:rsidP="000F6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4ABE" w14:textId="77777777" w:rsidR="0068642B" w:rsidRPr="0068642B" w:rsidRDefault="0068642B" w:rsidP="0068642B">
    <w:pPr>
      <w:pStyle w:val="Footer"/>
      <w:suppressAutoHyphens/>
      <w:autoSpaceDN w:val="0"/>
      <w:jc w:val="right"/>
      <w:textAlignment w:val="baseline"/>
      <w:rPr>
        <w:noProof/>
        <w:sz w:val="16"/>
        <w:szCs w:val="16"/>
      </w:rPr>
    </w:pPr>
    <w:r>
      <w:rPr>
        <w:color w:val="808080" w:themeColor="background1" w:themeShade="80"/>
        <w:sz w:val="16"/>
        <w:szCs w:val="16"/>
      </w:rPr>
      <w:t>Einverständniserklärung Videoaufzeichnungen</w:t>
    </w:r>
    <w:r>
      <w:ptab w:relativeTo="margin" w:alignment="center" w:leader="none"/>
    </w:r>
    <w:r>
      <w:ptab w:relativeTo="margin" w:alignment="right" w:leader="none"/>
    </w:r>
    <w:sdt>
      <w:sdtPr>
        <w:id w:val="19857341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808080" w:themeColor="background1" w:themeShade="80"/>
            </w:rPr>
            <w:id w:val="710691964"/>
            <w:docPartObj>
              <w:docPartGallery w:val="Page Numbers (Bottom of Page)"/>
              <w:docPartUnique/>
            </w:docPartObj>
          </w:sdtPr>
          <w:sdtEndPr>
            <w:rPr>
              <w:noProof/>
              <w:color w:val="000000"/>
              <w:sz w:val="16"/>
              <w:szCs w:val="16"/>
            </w:rPr>
          </w:sdtEndPr>
          <w:sdtContent>
            <w:r w:rsidRPr="009353D1">
              <w:rPr>
                <w:color w:val="808080" w:themeColor="background1" w:themeShade="80"/>
                <w:sz w:val="16"/>
                <w:szCs w:val="16"/>
              </w:rPr>
              <w:t>Seite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 1 von 1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0AD9" w14:textId="77777777" w:rsidR="00397E90" w:rsidRPr="00F00A97" w:rsidRDefault="00397E90" w:rsidP="00F00A97">
    <w:pPr>
      <w:pStyle w:val="Footer"/>
      <w:suppressAutoHyphens/>
      <w:autoSpaceDN w:val="0"/>
      <w:jc w:val="right"/>
      <w:textAlignment w:val="baseline"/>
      <w:rPr>
        <w:noProof/>
        <w:sz w:val="16"/>
        <w:szCs w:val="16"/>
      </w:rPr>
    </w:pPr>
    <w:r>
      <w:rPr>
        <w:color w:val="808080" w:themeColor="background1" w:themeShade="80"/>
        <w:sz w:val="16"/>
        <w:szCs w:val="16"/>
      </w:rPr>
      <w:t xml:space="preserve">Einverständniserklärung </w:t>
    </w:r>
    <w:r w:rsidR="007257B7">
      <w:rPr>
        <w:color w:val="808080" w:themeColor="background1" w:themeShade="80"/>
        <w:sz w:val="16"/>
        <w:szCs w:val="16"/>
      </w:rPr>
      <w:t>Videoaufzeichnungen</w:t>
    </w:r>
    <w:r>
      <w:ptab w:relativeTo="margin" w:alignment="center" w:leader="none"/>
    </w:r>
    <w:r>
      <w:ptab w:relativeTo="margin" w:alignment="right" w:leader="none"/>
    </w:r>
    <w:sdt>
      <w:sdtPr>
        <w:id w:val="-11411887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808080" w:themeColor="background1" w:themeShade="80"/>
            </w:rPr>
            <w:id w:val="142173359"/>
            <w:docPartObj>
              <w:docPartGallery w:val="Page Numbers (Bottom of Page)"/>
              <w:docPartUnique/>
            </w:docPartObj>
          </w:sdtPr>
          <w:sdtEndPr>
            <w:rPr>
              <w:noProof/>
              <w:color w:val="000000"/>
              <w:sz w:val="16"/>
              <w:szCs w:val="16"/>
            </w:rPr>
          </w:sdtEndPr>
          <w:sdtContent>
            <w:r w:rsidRPr="009353D1">
              <w:rPr>
                <w:color w:val="808080" w:themeColor="background1" w:themeShade="80"/>
                <w:sz w:val="16"/>
                <w:szCs w:val="16"/>
              </w:rPr>
              <w:t>Seite</w:t>
            </w:r>
            <w:r w:rsidR="0094542F">
              <w:rPr>
                <w:color w:val="808080" w:themeColor="background1" w:themeShade="80"/>
                <w:sz w:val="16"/>
                <w:szCs w:val="16"/>
              </w:rPr>
              <w:t xml:space="preserve"> 1 von 1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3F5D" w14:textId="77777777" w:rsidR="000F608E" w:rsidRPr="00F00A97" w:rsidRDefault="00F00A97" w:rsidP="00F00A97">
    <w:pPr>
      <w:pStyle w:val="Footer"/>
      <w:suppressAutoHyphens/>
      <w:autoSpaceDN w:val="0"/>
      <w:jc w:val="right"/>
      <w:textAlignment w:val="baseline"/>
      <w:rPr>
        <w:noProof/>
        <w:sz w:val="16"/>
        <w:szCs w:val="16"/>
      </w:rPr>
    </w:pPr>
    <w:r>
      <w:rPr>
        <w:color w:val="808080" w:themeColor="background1" w:themeShade="80"/>
        <w:sz w:val="16"/>
        <w:szCs w:val="16"/>
      </w:rPr>
      <w:t xml:space="preserve">Einverständniserklärung </w:t>
    </w:r>
    <w:r>
      <w:ptab w:relativeTo="margin" w:alignment="center" w:leader="none"/>
    </w:r>
    <w:r>
      <w:ptab w:relativeTo="margin" w:alignment="right" w:leader="none"/>
    </w:r>
    <w:sdt>
      <w:sdtPr>
        <w:id w:val="4288691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808080" w:themeColor="background1" w:themeShade="80"/>
            </w:rPr>
            <w:id w:val="-1395497640"/>
            <w:docPartObj>
              <w:docPartGallery w:val="Page Numbers (Bottom of Page)"/>
              <w:docPartUnique/>
            </w:docPartObj>
          </w:sdtPr>
          <w:sdtEndPr>
            <w:rPr>
              <w:noProof/>
              <w:color w:val="000000"/>
              <w:sz w:val="16"/>
              <w:szCs w:val="16"/>
            </w:rPr>
          </w:sdtEndPr>
          <w:sdtContent>
            <w:r w:rsidRPr="009353D1">
              <w:rPr>
                <w:color w:val="808080" w:themeColor="background1" w:themeShade="80"/>
                <w:sz w:val="16"/>
                <w:szCs w:val="16"/>
              </w:rPr>
              <w:t xml:space="preserve">Seite </w:t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instrText xml:space="preserve"> PAGE   \* MERGEFORMAT </w:instrText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D61B77">
              <w:rPr>
                <w:noProof/>
                <w:color w:val="808080" w:themeColor="background1" w:themeShade="80"/>
                <w:sz w:val="16"/>
                <w:szCs w:val="16"/>
              </w:rPr>
              <w:t>2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t xml:space="preserve"> von 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instrText xml:space="preserve"> NUMPAGES   \* MERGEFORMAT </w:instrTex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AD65E3">
              <w:rPr>
                <w:noProof/>
                <w:color w:val="808080" w:themeColor="background1" w:themeShade="80"/>
                <w:sz w:val="16"/>
                <w:szCs w:val="16"/>
              </w:rPr>
              <w:t>2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A970" w14:textId="77777777" w:rsidR="0094542F" w:rsidRPr="0094542F" w:rsidRDefault="0094542F" w:rsidP="0094542F">
    <w:pPr>
      <w:pStyle w:val="Footer"/>
      <w:suppressAutoHyphens/>
      <w:autoSpaceDN w:val="0"/>
      <w:jc w:val="right"/>
      <w:textAlignment w:val="baseline"/>
      <w:rPr>
        <w:noProof/>
        <w:sz w:val="16"/>
        <w:szCs w:val="16"/>
      </w:rPr>
    </w:pPr>
    <w:r>
      <w:rPr>
        <w:color w:val="808080" w:themeColor="background1" w:themeShade="80"/>
        <w:sz w:val="16"/>
        <w:szCs w:val="16"/>
      </w:rPr>
      <w:t>Einverständniserklärung Videoaufzeichnungen</w:t>
    </w:r>
    <w:r>
      <w:ptab w:relativeTo="margin" w:alignment="center" w:leader="none"/>
    </w:r>
    <w:r>
      <w:ptab w:relativeTo="margin" w:alignment="right" w:leader="none"/>
    </w:r>
    <w:sdt>
      <w:sdtPr>
        <w:id w:val="-17076347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808080" w:themeColor="background1" w:themeShade="80"/>
            </w:rPr>
            <w:id w:val="-1032799288"/>
            <w:docPartObj>
              <w:docPartGallery w:val="Page Numbers (Bottom of Page)"/>
              <w:docPartUnique/>
            </w:docPartObj>
          </w:sdtPr>
          <w:sdtEndPr>
            <w:rPr>
              <w:noProof/>
              <w:color w:val="000000"/>
              <w:sz w:val="16"/>
              <w:szCs w:val="16"/>
            </w:rPr>
          </w:sdtEndPr>
          <w:sdtContent>
            <w:r w:rsidRPr="009353D1">
              <w:rPr>
                <w:color w:val="808080" w:themeColor="background1" w:themeShade="80"/>
                <w:sz w:val="16"/>
                <w:szCs w:val="16"/>
              </w:rPr>
              <w:t>Seite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 1 von 1</w:t>
            </w:r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EA36" w14:textId="77777777" w:rsidR="0094542F" w:rsidRPr="00F00A97" w:rsidRDefault="0094542F" w:rsidP="00F00A97">
    <w:pPr>
      <w:pStyle w:val="Footer"/>
      <w:suppressAutoHyphens/>
      <w:autoSpaceDN w:val="0"/>
      <w:jc w:val="right"/>
      <w:textAlignment w:val="baseline"/>
      <w:rPr>
        <w:noProof/>
        <w:sz w:val="16"/>
        <w:szCs w:val="16"/>
      </w:rPr>
    </w:pPr>
    <w:r>
      <w:rPr>
        <w:color w:val="808080" w:themeColor="background1" w:themeShade="80"/>
        <w:sz w:val="16"/>
        <w:szCs w:val="16"/>
      </w:rPr>
      <w:t xml:space="preserve">Einverständniserklärung </w:t>
    </w:r>
    <w:r>
      <w:ptab w:relativeTo="margin" w:alignment="center" w:leader="none"/>
    </w:r>
    <w:r>
      <w:ptab w:relativeTo="margin" w:alignment="right" w:leader="none"/>
    </w:r>
    <w:sdt>
      <w:sdtPr>
        <w:id w:val="941499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808080" w:themeColor="background1" w:themeShade="80"/>
            </w:rPr>
            <w:id w:val="-1288814238"/>
            <w:docPartObj>
              <w:docPartGallery w:val="Page Numbers (Bottom of Page)"/>
              <w:docPartUnique/>
            </w:docPartObj>
          </w:sdtPr>
          <w:sdtEndPr>
            <w:rPr>
              <w:noProof/>
              <w:color w:val="000000"/>
              <w:sz w:val="16"/>
              <w:szCs w:val="16"/>
            </w:rPr>
          </w:sdtEndPr>
          <w:sdtContent>
            <w:r w:rsidRPr="009353D1">
              <w:rPr>
                <w:color w:val="808080" w:themeColor="background1" w:themeShade="80"/>
                <w:sz w:val="16"/>
                <w:szCs w:val="16"/>
              </w:rPr>
              <w:t xml:space="preserve">Seite </w:t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instrText xml:space="preserve"> PAGE   \* MERGEFORMAT </w:instrText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B337C8">
              <w:rPr>
                <w:noProof/>
                <w:color w:val="808080" w:themeColor="background1" w:themeShade="80"/>
                <w:sz w:val="16"/>
                <w:szCs w:val="16"/>
              </w:rPr>
              <w:t>3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t xml:space="preserve"> von 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instrText xml:space="preserve"> NUMPAGES   \* MERGEFORMAT </w:instrTex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B337C8">
              <w:rPr>
                <w:noProof/>
                <w:color w:val="808080" w:themeColor="background1" w:themeShade="80"/>
                <w:sz w:val="16"/>
                <w:szCs w:val="16"/>
              </w:rPr>
              <w:t>3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AB64" w14:textId="77777777" w:rsidR="00763DBF" w:rsidRDefault="00763DBF" w:rsidP="000F608E">
      <w:pPr>
        <w:spacing w:line="240" w:lineRule="auto"/>
      </w:pPr>
      <w:r>
        <w:separator/>
      </w:r>
    </w:p>
  </w:footnote>
  <w:footnote w:type="continuationSeparator" w:id="0">
    <w:p w14:paraId="20B21489" w14:textId="77777777" w:rsidR="00763DBF" w:rsidRDefault="00763DBF" w:rsidP="000F60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234F" w14:textId="77777777" w:rsidR="004C4761" w:rsidRPr="004C4761" w:rsidRDefault="004C4761" w:rsidP="004C4761">
    <w:pPr>
      <w:pStyle w:val="Header"/>
      <w:tabs>
        <w:tab w:val="left" w:pos="2085"/>
      </w:tabs>
      <w:jc w:val="center"/>
      <w:rPr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PARTICIPANT’S </w:t>
    </w:r>
    <w:r w:rsidRPr="00903999">
      <w:rPr>
        <w:color w:val="808080" w:themeColor="background1" w:themeShade="80"/>
        <w:sz w:val="16"/>
        <w:szCs w:val="16"/>
        <w:lang w:val="en-US"/>
      </w:rPr>
      <w:t xml:space="preserve">COPY – </w:t>
    </w:r>
    <w:r>
      <w:rPr>
        <w:color w:val="808080" w:themeColor="background1" w:themeShade="80"/>
        <w:sz w:val="16"/>
        <w:szCs w:val="16"/>
        <w:lang w:val="en-US"/>
      </w:rPr>
      <w:t>INCLUDE PARTICIPANT’S CODE</w:t>
    </w:r>
    <w:r w:rsidR="004650A3" w:rsidRPr="004650A3">
      <w:rPr>
        <w:color w:val="808080" w:themeColor="background1" w:themeShade="80"/>
        <w:sz w:val="16"/>
        <w:szCs w:val="16"/>
        <w:lang w:val="en-US"/>
      </w:rPr>
      <w:t xml:space="preserve"> </w:t>
    </w:r>
    <w:r w:rsidR="004650A3">
      <w:rPr>
        <w:color w:val="808080" w:themeColor="background1" w:themeShade="80"/>
        <w:sz w:val="16"/>
        <w:szCs w:val="16"/>
        <w:lang w:val="en-US"/>
      </w:rPr>
      <w:t xml:space="preserve">BUT </w:t>
    </w:r>
    <w:r w:rsidR="004650A3">
      <w:rPr>
        <w:b/>
        <w:color w:val="808080" w:themeColor="background1" w:themeShade="80"/>
        <w:sz w:val="16"/>
        <w:szCs w:val="16"/>
        <w:lang w:val="en-US"/>
      </w:rPr>
      <w:t>NOT</w:t>
    </w:r>
    <w:r w:rsidR="004650A3">
      <w:rPr>
        <w:color w:val="808080" w:themeColor="background1" w:themeShade="80"/>
        <w:sz w:val="16"/>
        <w:szCs w:val="16"/>
        <w:lang w:val="en-US"/>
      </w:rPr>
      <w:t xml:space="preserve"> THEIR NUMBER</w:t>
    </w:r>
    <w:r>
      <w:rPr>
        <w:color w:val="808080" w:themeColor="background1" w:themeShade="80"/>
        <w:sz w:val="16"/>
        <w:szCs w:val="16"/>
        <w:lang w:val="en-US"/>
      </w:rPr>
      <w:t xml:space="preserve"> – GIVE TO PARTICIPANT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FEA2" w14:textId="77777777" w:rsidR="00397E90" w:rsidRDefault="00412940" w:rsidP="00412940">
    <w:pPr>
      <w:pStyle w:val="Header"/>
      <w:tabs>
        <w:tab w:val="left" w:pos="2085"/>
      </w:tabs>
      <w:jc w:val="center"/>
      <w:rPr>
        <w:color w:val="808080" w:themeColor="background1" w:themeShade="80"/>
        <w:sz w:val="16"/>
        <w:szCs w:val="16"/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INTERNAL </w:t>
    </w:r>
    <w:r w:rsidRPr="00903999">
      <w:rPr>
        <w:color w:val="808080" w:themeColor="background1" w:themeShade="80"/>
        <w:sz w:val="16"/>
        <w:szCs w:val="16"/>
        <w:lang w:val="en-US"/>
      </w:rPr>
      <w:t xml:space="preserve">COPY – </w:t>
    </w:r>
    <w:r>
      <w:rPr>
        <w:color w:val="808080" w:themeColor="background1" w:themeShade="80"/>
        <w:sz w:val="16"/>
        <w:szCs w:val="16"/>
        <w:lang w:val="en-US"/>
      </w:rPr>
      <w:t xml:space="preserve">DO </w:t>
    </w:r>
    <w:r w:rsidRPr="00467E1F">
      <w:rPr>
        <w:b/>
        <w:color w:val="808080" w:themeColor="background1" w:themeShade="80"/>
        <w:sz w:val="16"/>
        <w:szCs w:val="16"/>
        <w:lang w:val="en-US"/>
      </w:rPr>
      <w:t>NOT</w:t>
    </w:r>
    <w:r>
      <w:rPr>
        <w:color w:val="808080" w:themeColor="background1" w:themeShade="80"/>
        <w:sz w:val="16"/>
        <w:szCs w:val="16"/>
        <w:lang w:val="en-US"/>
      </w:rPr>
      <w:t xml:space="preserve"> INCLUDE PARTICIPANT’S CODE</w:t>
    </w:r>
    <w:r w:rsidR="004650A3" w:rsidRPr="004650A3">
      <w:rPr>
        <w:color w:val="808080" w:themeColor="background1" w:themeShade="80"/>
        <w:sz w:val="16"/>
        <w:szCs w:val="16"/>
        <w:lang w:val="en-US"/>
      </w:rPr>
      <w:t xml:space="preserve"> </w:t>
    </w:r>
    <w:r w:rsidR="004650A3">
      <w:rPr>
        <w:color w:val="808080" w:themeColor="background1" w:themeShade="80"/>
        <w:sz w:val="16"/>
        <w:szCs w:val="16"/>
        <w:lang w:val="en-US"/>
      </w:rPr>
      <w:t>OR NUMBER</w:t>
    </w:r>
    <w:r>
      <w:rPr>
        <w:color w:val="808080" w:themeColor="background1" w:themeShade="80"/>
        <w:sz w:val="16"/>
        <w:szCs w:val="16"/>
        <w:lang w:val="en-US"/>
      </w:rPr>
      <w:t xml:space="preserve"> – SEPARATE FROM DATA</w:t>
    </w:r>
  </w:p>
  <w:p w14:paraId="6AED5BE6" w14:textId="77777777" w:rsidR="00B33DE6" w:rsidRPr="00412940" w:rsidRDefault="00B33DE6" w:rsidP="00412940">
    <w:pPr>
      <w:pStyle w:val="Header"/>
      <w:tabs>
        <w:tab w:val="left" w:pos="2085"/>
      </w:tabs>
      <w:jc w:val="center"/>
      <w:rPr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SUPPLY RECORDED FILES WITH CODING CORRESPONDING TO THESE QUESTIONS, e.g. </w:t>
    </w:r>
    <w:r w:rsidR="00E15C00">
      <w:rPr>
        <w:color w:val="808080" w:themeColor="background1" w:themeShade="80"/>
        <w:sz w:val="16"/>
        <w:szCs w:val="16"/>
        <w:lang w:val="en-US"/>
      </w:rPr>
      <w:t>1111100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57E6" w14:textId="77777777" w:rsidR="00903999" w:rsidRPr="00903999" w:rsidRDefault="008922A3" w:rsidP="00DA3172">
    <w:pPr>
      <w:pStyle w:val="Header"/>
      <w:tabs>
        <w:tab w:val="left" w:pos="2085"/>
      </w:tabs>
      <w:jc w:val="center"/>
      <w:rPr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INTERNAL </w:t>
    </w:r>
    <w:r w:rsidR="00903999" w:rsidRPr="00903999">
      <w:rPr>
        <w:color w:val="808080" w:themeColor="background1" w:themeShade="80"/>
        <w:sz w:val="16"/>
        <w:szCs w:val="16"/>
        <w:lang w:val="en-US"/>
      </w:rPr>
      <w:t xml:space="preserve">COPY – </w:t>
    </w:r>
    <w:r>
      <w:rPr>
        <w:color w:val="808080" w:themeColor="background1" w:themeShade="80"/>
        <w:sz w:val="16"/>
        <w:szCs w:val="16"/>
        <w:lang w:val="en-US"/>
      </w:rPr>
      <w:t xml:space="preserve">DO </w:t>
    </w:r>
    <w:r w:rsidRPr="00467E1F">
      <w:rPr>
        <w:b/>
        <w:color w:val="808080" w:themeColor="background1" w:themeShade="80"/>
        <w:sz w:val="16"/>
        <w:szCs w:val="16"/>
        <w:lang w:val="en-US"/>
      </w:rPr>
      <w:t>NOT</w:t>
    </w:r>
    <w:r>
      <w:rPr>
        <w:color w:val="808080" w:themeColor="background1" w:themeShade="80"/>
        <w:sz w:val="16"/>
        <w:szCs w:val="16"/>
        <w:lang w:val="en-US"/>
      </w:rPr>
      <w:t xml:space="preserve"> INCLUDE </w:t>
    </w:r>
    <w:r w:rsidR="00D3497A">
      <w:rPr>
        <w:color w:val="808080" w:themeColor="background1" w:themeShade="80"/>
        <w:sz w:val="16"/>
        <w:szCs w:val="16"/>
        <w:lang w:val="en-US"/>
      </w:rPr>
      <w:t>SUBJECT CODE</w:t>
    </w:r>
    <w:r>
      <w:rPr>
        <w:color w:val="808080" w:themeColor="background1" w:themeShade="80"/>
        <w:sz w:val="16"/>
        <w:szCs w:val="16"/>
        <w:lang w:val="en-US"/>
      </w:rPr>
      <w:t xml:space="preserve"> – SEPARATE FROM DATA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6A0C" w14:textId="77777777" w:rsidR="0094542F" w:rsidRPr="004D07EB" w:rsidRDefault="0094542F" w:rsidP="004D07EB">
    <w:pPr>
      <w:pStyle w:val="Header"/>
      <w:tabs>
        <w:tab w:val="left" w:pos="2085"/>
      </w:tabs>
      <w:jc w:val="center"/>
      <w:rPr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PARTICIPANT’S </w:t>
    </w:r>
    <w:r w:rsidRPr="00903999">
      <w:rPr>
        <w:color w:val="808080" w:themeColor="background1" w:themeShade="80"/>
        <w:sz w:val="16"/>
        <w:szCs w:val="16"/>
        <w:lang w:val="en-US"/>
      </w:rPr>
      <w:t xml:space="preserve">COPY – </w:t>
    </w:r>
    <w:r>
      <w:rPr>
        <w:color w:val="808080" w:themeColor="background1" w:themeShade="80"/>
        <w:sz w:val="16"/>
        <w:szCs w:val="16"/>
        <w:lang w:val="en-US"/>
      </w:rPr>
      <w:t>INCLUDE STUDY NAME AND PARTICIPANT’S CODE – GIVE TO PARTICIPANT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CB80" w14:textId="77777777" w:rsidR="0094542F" w:rsidRPr="00903999" w:rsidRDefault="0094542F" w:rsidP="00DA3172">
    <w:pPr>
      <w:pStyle w:val="Header"/>
      <w:tabs>
        <w:tab w:val="left" w:pos="2085"/>
      </w:tabs>
      <w:jc w:val="center"/>
      <w:rPr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INTERNAL </w:t>
    </w:r>
    <w:r w:rsidRPr="00903999">
      <w:rPr>
        <w:color w:val="808080" w:themeColor="background1" w:themeShade="80"/>
        <w:sz w:val="16"/>
        <w:szCs w:val="16"/>
        <w:lang w:val="en-US"/>
      </w:rPr>
      <w:t xml:space="preserve">COPY – </w:t>
    </w:r>
    <w:r>
      <w:rPr>
        <w:color w:val="808080" w:themeColor="background1" w:themeShade="80"/>
        <w:sz w:val="16"/>
        <w:szCs w:val="16"/>
        <w:lang w:val="en-US"/>
      </w:rPr>
      <w:t xml:space="preserve">DO </w:t>
    </w:r>
    <w:r w:rsidRPr="00467E1F">
      <w:rPr>
        <w:b/>
        <w:color w:val="808080" w:themeColor="background1" w:themeShade="80"/>
        <w:sz w:val="16"/>
        <w:szCs w:val="16"/>
        <w:lang w:val="en-US"/>
      </w:rPr>
      <w:t>NOT</w:t>
    </w:r>
    <w:r>
      <w:rPr>
        <w:color w:val="808080" w:themeColor="background1" w:themeShade="80"/>
        <w:sz w:val="16"/>
        <w:szCs w:val="16"/>
        <w:lang w:val="en-US"/>
      </w:rPr>
      <w:t xml:space="preserve"> INCLUDE SUBJECT CODE – SEPARATE FROM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2B"/>
    <w:rsid w:val="00000AB8"/>
    <w:rsid w:val="00031275"/>
    <w:rsid w:val="00067807"/>
    <w:rsid w:val="00070C0D"/>
    <w:rsid w:val="000769F1"/>
    <w:rsid w:val="00082535"/>
    <w:rsid w:val="00086E54"/>
    <w:rsid w:val="000A2A55"/>
    <w:rsid w:val="000C11D0"/>
    <w:rsid w:val="000C1784"/>
    <w:rsid w:val="000C3184"/>
    <w:rsid w:val="000F608E"/>
    <w:rsid w:val="00125F81"/>
    <w:rsid w:val="00131D96"/>
    <w:rsid w:val="0014550C"/>
    <w:rsid w:val="00150D3F"/>
    <w:rsid w:val="00157BFC"/>
    <w:rsid w:val="00160520"/>
    <w:rsid w:val="00174D9D"/>
    <w:rsid w:val="00180DC6"/>
    <w:rsid w:val="001912BB"/>
    <w:rsid w:val="001918D8"/>
    <w:rsid w:val="001A3AF5"/>
    <w:rsid w:val="001A3FB1"/>
    <w:rsid w:val="001E6CC2"/>
    <w:rsid w:val="00206817"/>
    <w:rsid w:val="002108D4"/>
    <w:rsid w:val="002361DD"/>
    <w:rsid w:val="00255D02"/>
    <w:rsid w:val="00274974"/>
    <w:rsid w:val="00282492"/>
    <w:rsid w:val="00285F85"/>
    <w:rsid w:val="002A40C7"/>
    <w:rsid w:val="002B187B"/>
    <w:rsid w:val="002D2A39"/>
    <w:rsid w:val="002D2B22"/>
    <w:rsid w:val="002E7D93"/>
    <w:rsid w:val="002F0707"/>
    <w:rsid w:val="002F0A2C"/>
    <w:rsid w:val="002F79AE"/>
    <w:rsid w:val="0031103A"/>
    <w:rsid w:val="00311711"/>
    <w:rsid w:val="00311F26"/>
    <w:rsid w:val="00315A22"/>
    <w:rsid w:val="00320838"/>
    <w:rsid w:val="0032482B"/>
    <w:rsid w:val="0034354F"/>
    <w:rsid w:val="00343A6C"/>
    <w:rsid w:val="00345B0E"/>
    <w:rsid w:val="00354461"/>
    <w:rsid w:val="00374963"/>
    <w:rsid w:val="00397E90"/>
    <w:rsid w:val="003A0D53"/>
    <w:rsid w:val="003B685B"/>
    <w:rsid w:val="003D12CA"/>
    <w:rsid w:val="003D1E74"/>
    <w:rsid w:val="003D5B8D"/>
    <w:rsid w:val="00402069"/>
    <w:rsid w:val="00406F70"/>
    <w:rsid w:val="00412940"/>
    <w:rsid w:val="00415992"/>
    <w:rsid w:val="004304D3"/>
    <w:rsid w:val="004650A3"/>
    <w:rsid w:val="00467C6A"/>
    <w:rsid w:val="00467E1F"/>
    <w:rsid w:val="00467E66"/>
    <w:rsid w:val="00476D01"/>
    <w:rsid w:val="004A4CA4"/>
    <w:rsid w:val="004B5D24"/>
    <w:rsid w:val="004B7C09"/>
    <w:rsid w:val="004C037F"/>
    <w:rsid w:val="004C4761"/>
    <w:rsid w:val="004D07EB"/>
    <w:rsid w:val="004E105B"/>
    <w:rsid w:val="004E535D"/>
    <w:rsid w:val="00524CDE"/>
    <w:rsid w:val="005310E2"/>
    <w:rsid w:val="00545137"/>
    <w:rsid w:val="00550541"/>
    <w:rsid w:val="005558F7"/>
    <w:rsid w:val="00556927"/>
    <w:rsid w:val="00572244"/>
    <w:rsid w:val="00581920"/>
    <w:rsid w:val="00581F59"/>
    <w:rsid w:val="0058398E"/>
    <w:rsid w:val="005B1146"/>
    <w:rsid w:val="005C3C6C"/>
    <w:rsid w:val="005C4C01"/>
    <w:rsid w:val="005D2C0B"/>
    <w:rsid w:val="005E2991"/>
    <w:rsid w:val="005E7C18"/>
    <w:rsid w:val="005F6159"/>
    <w:rsid w:val="00600C62"/>
    <w:rsid w:val="00620D32"/>
    <w:rsid w:val="006316FF"/>
    <w:rsid w:val="0063671D"/>
    <w:rsid w:val="00641717"/>
    <w:rsid w:val="00657D72"/>
    <w:rsid w:val="006800BD"/>
    <w:rsid w:val="0068339F"/>
    <w:rsid w:val="006852E0"/>
    <w:rsid w:val="0068642B"/>
    <w:rsid w:val="00695495"/>
    <w:rsid w:val="006A5A8D"/>
    <w:rsid w:val="006A5D47"/>
    <w:rsid w:val="006B3A0C"/>
    <w:rsid w:val="006E0E90"/>
    <w:rsid w:val="00712BF4"/>
    <w:rsid w:val="00712DE2"/>
    <w:rsid w:val="00713B3E"/>
    <w:rsid w:val="00715264"/>
    <w:rsid w:val="007172ED"/>
    <w:rsid w:val="007257B7"/>
    <w:rsid w:val="00735D28"/>
    <w:rsid w:val="007402EE"/>
    <w:rsid w:val="007502D1"/>
    <w:rsid w:val="007574F0"/>
    <w:rsid w:val="00763DBF"/>
    <w:rsid w:val="0077678A"/>
    <w:rsid w:val="00787E50"/>
    <w:rsid w:val="00795815"/>
    <w:rsid w:val="00795B22"/>
    <w:rsid w:val="007968C1"/>
    <w:rsid w:val="007C4AAA"/>
    <w:rsid w:val="007F7AA4"/>
    <w:rsid w:val="00820847"/>
    <w:rsid w:val="00832756"/>
    <w:rsid w:val="0083286C"/>
    <w:rsid w:val="00842C73"/>
    <w:rsid w:val="00847153"/>
    <w:rsid w:val="00853DEB"/>
    <w:rsid w:val="008605E7"/>
    <w:rsid w:val="008614DA"/>
    <w:rsid w:val="00882933"/>
    <w:rsid w:val="008922A3"/>
    <w:rsid w:val="008A098E"/>
    <w:rsid w:val="008B169F"/>
    <w:rsid w:val="008B5975"/>
    <w:rsid w:val="008B722B"/>
    <w:rsid w:val="008D2F14"/>
    <w:rsid w:val="008F0085"/>
    <w:rsid w:val="00903999"/>
    <w:rsid w:val="00913A80"/>
    <w:rsid w:val="00922685"/>
    <w:rsid w:val="00940399"/>
    <w:rsid w:val="0094542F"/>
    <w:rsid w:val="0096697F"/>
    <w:rsid w:val="00983E90"/>
    <w:rsid w:val="00986656"/>
    <w:rsid w:val="00990210"/>
    <w:rsid w:val="009961F2"/>
    <w:rsid w:val="009B6EC7"/>
    <w:rsid w:val="009E3F03"/>
    <w:rsid w:val="009E5A4F"/>
    <w:rsid w:val="00A0213F"/>
    <w:rsid w:val="00A108DD"/>
    <w:rsid w:val="00A14E84"/>
    <w:rsid w:val="00A17D34"/>
    <w:rsid w:val="00A24A8E"/>
    <w:rsid w:val="00A41FFF"/>
    <w:rsid w:val="00A449B9"/>
    <w:rsid w:val="00A51BA8"/>
    <w:rsid w:val="00A543B2"/>
    <w:rsid w:val="00A71DCA"/>
    <w:rsid w:val="00AA34D2"/>
    <w:rsid w:val="00AA4622"/>
    <w:rsid w:val="00AA7861"/>
    <w:rsid w:val="00AB59AC"/>
    <w:rsid w:val="00AB7C8E"/>
    <w:rsid w:val="00AC13DA"/>
    <w:rsid w:val="00AC51C2"/>
    <w:rsid w:val="00AD65E3"/>
    <w:rsid w:val="00AE33C9"/>
    <w:rsid w:val="00AF01E2"/>
    <w:rsid w:val="00AF7F01"/>
    <w:rsid w:val="00B06C29"/>
    <w:rsid w:val="00B337C8"/>
    <w:rsid w:val="00B33DE6"/>
    <w:rsid w:val="00B40756"/>
    <w:rsid w:val="00B47AB3"/>
    <w:rsid w:val="00B53B60"/>
    <w:rsid w:val="00B91836"/>
    <w:rsid w:val="00BA1F12"/>
    <w:rsid w:val="00BA696C"/>
    <w:rsid w:val="00BB1576"/>
    <w:rsid w:val="00BB60C2"/>
    <w:rsid w:val="00BF0C1F"/>
    <w:rsid w:val="00C05411"/>
    <w:rsid w:val="00C16697"/>
    <w:rsid w:val="00C203DB"/>
    <w:rsid w:val="00C26AC8"/>
    <w:rsid w:val="00C37EF1"/>
    <w:rsid w:val="00C445E5"/>
    <w:rsid w:val="00C46977"/>
    <w:rsid w:val="00C56339"/>
    <w:rsid w:val="00C61BC0"/>
    <w:rsid w:val="00C67342"/>
    <w:rsid w:val="00C739D9"/>
    <w:rsid w:val="00C7491B"/>
    <w:rsid w:val="00CA0E37"/>
    <w:rsid w:val="00CE67A3"/>
    <w:rsid w:val="00CF647D"/>
    <w:rsid w:val="00CF77CA"/>
    <w:rsid w:val="00D01F50"/>
    <w:rsid w:val="00D02D3E"/>
    <w:rsid w:val="00D06389"/>
    <w:rsid w:val="00D10CB9"/>
    <w:rsid w:val="00D21562"/>
    <w:rsid w:val="00D3497A"/>
    <w:rsid w:val="00D4063D"/>
    <w:rsid w:val="00D40DA6"/>
    <w:rsid w:val="00D51AF7"/>
    <w:rsid w:val="00D547E1"/>
    <w:rsid w:val="00D61B77"/>
    <w:rsid w:val="00D80A61"/>
    <w:rsid w:val="00D843D6"/>
    <w:rsid w:val="00D93219"/>
    <w:rsid w:val="00D95589"/>
    <w:rsid w:val="00DA0A7D"/>
    <w:rsid w:val="00DA3172"/>
    <w:rsid w:val="00DC6BF3"/>
    <w:rsid w:val="00DD18F0"/>
    <w:rsid w:val="00DD1EC4"/>
    <w:rsid w:val="00DE1179"/>
    <w:rsid w:val="00E15C00"/>
    <w:rsid w:val="00E26C7F"/>
    <w:rsid w:val="00E2764D"/>
    <w:rsid w:val="00E56EEC"/>
    <w:rsid w:val="00E57240"/>
    <w:rsid w:val="00E74EA5"/>
    <w:rsid w:val="00EB5886"/>
    <w:rsid w:val="00EC6C4A"/>
    <w:rsid w:val="00ED1601"/>
    <w:rsid w:val="00EF4F91"/>
    <w:rsid w:val="00F00A97"/>
    <w:rsid w:val="00F126A6"/>
    <w:rsid w:val="00F320A6"/>
    <w:rsid w:val="00F322D3"/>
    <w:rsid w:val="00F4031D"/>
    <w:rsid w:val="00F419C6"/>
    <w:rsid w:val="00F50778"/>
    <w:rsid w:val="00FA42AC"/>
    <w:rsid w:val="00FA5213"/>
    <w:rsid w:val="00FA7544"/>
    <w:rsid w:val="00FD722B"/>
    <w:rsid w:val="00F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E91B40"/>
  <w15:chartTrackingRefBased/>
  <w15:docId w15:val="{C3EF8FF4-C4B3-EC4F-A012-DF72381D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CA"/>
    <w:pPr>
      <w:spacing w:after="0" w:line="276" w:lineRule="auto"/>
    </w:pPr>
    <w:rPr>
      <w:rFonts w:ascii="Arial" w:eastAsia="Times New Roman" w:hAnsi="Arial" w:cs="Arial"/>
      <w:color w:val="00000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9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33"/>
    <w:rPr>
      <w:rFonts w:ascii="Segoe UI" w:eastAsia="Times New Roman" w:hAnsi="Segoe UI" w:cs="Segoe UI"/>
      <w:color w:val="000000"/>
      <w:sz w:val="18"/>
      <w:szCs w:val="1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0F608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08E"/>
    <w:rPr>
      <w:rFonts w:ascii="Arial" w:eastAsia="Times New Roman" w:hAnsi="Arial" w:cs="Arial"/>
      <w:color w:val="00000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F608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08E"/>
    <w:rPr>
      <w:rFonts w:ascii="Arial" w:eastAsia="Times New Roman" w:hAnsi="Arial" w:cs="Arial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kasgehrke/Desktop/2b_Einverstaendniserklaerung_Aud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2b_Einverstaendniserklaerung_Audio.dotx</Template>
  <TotalTime>2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TU-Pseudonym 6266954352737809</cp:lastModifiedBy>
  <cp:revision>2</cp:revision>
  <cp:lastPrinted>2014-09-29T16:06:00Z</cp:lastPrinted>
  <dcterms:created xsi:type="dcterms:W3CDTF">2022-04-12T14:32:00Z</dcterms:created>
  <dcterms:modified xsi:type="dcterms:W3CDTF">2023-01-30T14:47:00Z</dcterms:modified>
</cp:coreProperties>
</file>